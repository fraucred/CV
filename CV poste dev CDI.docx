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5B7B2D" w:rsidP="00E76932">
      <w:pPr>
        <w:jc w:val="both"/>
        <w:sectPr w:rsidR="00F93E26" w:rsidSect="00AD07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361" w:right="164" w:bottom="170" w:left="1304" w:header="709" w:footer="709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FF5A829" wp14:editId="5E40E829">
                <wp:simplePos x="0" y="0"/>
                <wp:positionH relativeFrom="column">
                  <wp:posOffset>662940</wp:posOffset>
                </wp:positionH>
                <wp:positionV relativeFrom="paragraph">
                  <wp:posOffset>194945</wp:posOffset>
                </wp:positionV>
                <wp:extent cx="6059805" cy="921385"/>
                <wp:effectExtent l="0" t="0" r="0" b="0"/>
                <wp:wrapThrough wrapText="bothSides">
                  <wp:wrapPolygon edited="0">
                    <wp:start x="0" y="0"/>
                    <wp:lineTo x="0" y="20990"/>
                    <wp:lineTo x="21525" y="20990"/>
                    <wp:lineTo x="21525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9213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EE3D5D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Recherche d’un </w:t>
                            </w:r>
                            <w:r w:rsidR="00CC641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CDI en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développement </w:t>
                            </w:r>
                            <w:r w:rsidR="00CC641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A82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52.2pt;margin-top:15.35pt;width:477.15pt;height:72.5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" fillcolor="#e06721" stroked="f">
                <v:textbox inset="7mm,,,0">
                  <w:txbxContent>
                    <w:p w:rsidR="00533C46" w:rsidRPr="0075570E" w:rsidRDefault="00EE3D5D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Recherche d’un </w:t>
                      </w:r>
                      <w:r w:rsidR="00CC641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CDI en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développement </w:t>
                      </w:r>
                      <w:r w:rsidR="00CC641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955712" behindDoc="1" locked="0" layoutInCell="1" allowOverlap="1" wp14:anchorId="3D2CA540" wp14:editId="74CC6DB3">
                <wp:simplePos x="0" y="0"/>
                <wp:positionH relativeFrom="column">
                  <wp:posOffset>-828040</wp:posOffset>
                </wp:positionH>
                <wp:positionV relativeFrom="paragraph">
                  <wp:posOffset>195638</wp:posOffset>
                </wp:positionV>
                <wp:extent cx="1503218" cy="9605645"/>
                <wp:effectExtent l="0" t="0" r="190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96056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4658" id="Rectangle 91" o:spid="_x0000_s1026" style="position:absolute;margin-left:-65.2pt;margin-top:15.4pt;width:118.35pt;height:756.35pt;z-index:-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" fillcolor="#48b6a8" stroked="f"/>
            </w:pict>
          </mc:Fallback>
        </mc:AlternateContent>
      </w:r>
      <w:r w:rsidR="00EE3D5D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94734B6" wp14:editId="6BBE1EDA">
                <wp:simplePos x="0" y="0"/>
                <wp:positionH relativeFrom="column">
                  <wp:posOffset>3599180</wp:posOffset>
                </wp:positionH>
                <wp:positionV relativeFrom="paragraph">
                  <wp:posOffset>-826135</wp:posOffset>
                </wp:positionV>
                <wp:extent cx="3011805" cy="1089660"/>
                <wp:effectExtent l="0" t="0" r="0" b="0"/>
                <wp:wrapThrough wrapText="bothSides">
                  <wp:wrapPolygon edited="0">
                    <wp:start x="273" y="0"/>
                    <wp:lineTo x="273" y="21147"/>
                    <wp:lineTo x="21176" y="21147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D5D" w:rsidRPr="0075570E" w:rsidRDefault="00EE3D5D" w:rsidP="00EE3D5D">
                            <w:pPr>
                              <w:pStyle w:val="Textedebulles"/>
                              <w:spacing w:after="113"/>
                              <w:jc w:val="right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54, rue du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chevaleret</w:t>
                            </w:r>
                            <w:proofErr w:type="spellEnd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75013 Paris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(+33) 06 12 83 43 30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ma@et.esiea.fr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34B6" id="Zone de texte 13" o:spid="_x0000_s1027" type="#_x0000_t202" style="position:absolute;left:0;text-align:left;margin-left:283.4pt;margin-top:-65.05pt;width:237.15pt;height:85.8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" filled="f" stroked="f">
                <v:textbox>
                  <w:txbxContent>
                    <w:p w:rsidR="00EE3D5D" w:rsidRPr="0075570E" w:rsidRDefault="00EE3D5D" w:rsidP="00EE3D5D">
                      <w:pPr>
                        <w:pStyle w:val="Textedebulles"/>
                        <w:spacing w:after="113"/>
                        <w:jc w:val="right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54, rue du </w:t>
                      </w:r>
                      <w:proofErr w:type="spellStart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chevaleret</w:t>
                      </w:r>
                      <w:proofErr w:type="spellEnd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75013 Paris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(+33) 06 12 83 43 30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ma@et.esiea.fr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3CD7">
        <w:rPr>
          <w:noProof/>
        </w:rPr>
        <w:drawing>
          <wp:anchor distT="0" distB="0" distL="114300" distR="114300" simplePos="0" relativeHeight="251877888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-792480</wp:posOffset>
            </wp:positionV>
            <wp:extent cx="1190625" cy="1481830"/>
            <wp:effectExtent l="0" t="0" r="0" b="4445"/>
            <wp:wrapNone/>
            <wp:docPr id="8" name="Image 8" descr="C:\Users\DavidGamer\AppData\Local\Microsoft\Windows\INetCacheContent.Word\_20161201_184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Gamer\AppData\Local\Microsoft\Windows\INetCacheContent.Word\_20161201_1843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1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4C"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4378EE7" wp14:editId="12722F2E">
                <wp:simplePos x="0" y="0"/>
                <wp:positionH relativeFrom="column">
                  <wp:posOffset>655955</wp:posOffset>
                </wp:positionH>
                <wp:positionV relativeFrom="paragraph">
                  <wp:posOffset>-732790</wp:posOffset>
                </wp:positionV>
                <wp:extent cx="1491615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6E1C2E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David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8EE7" id="Zone de texte 6" o:spid="_x0000_s1028" type="#_x0000_t202" style="position:absolute;left:0;text-align:left;margin-left:51.65pt;margin-top:-57.7pt;width:117.45pt;height:65.7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V3sgIAAK8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" filled="f" stroked="f">
                <v:textbox>
                  <w:txbxContent>
                    <w:p w:rsidR="00533C46" w:rsidRPr="00E76932" w:rsidRDefault="006E1C2E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David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931" w:rsidRPr="00945931">
        <w:t xml:space="preserve"> </w:t>
      </w:r>
    </w:p>
    <w:p w:rsidR="00AF7C19" w:rsidRDefault="005F2D1D">
      <w:r>
        <w:rPr>
          <w:noProof/>
        </w:rPr>
        <mc:AlternateContent>
          <mc:Choice Requires="wpg">
            <w:drawing>
              <wp:anchor distT="0" distB="0" distL="114300" distR="114300" simplePos="0" relativeHeight="251487744" behindDoc="0" locked="0" layoutInCell="1" allowOverlap="1" wp14:anchorId="239B89DE" wp14:editId="2104CFB5">
                <wp:simplePos x="0" y="0"/>
                <wp:positionH relativeFrom="column">
                  <wp:posOffset>599440</wp:posOffset>
                </wp:positionH>
                <wp:positionV relativeFrom="paragraph">
                  <wp:posOffset>6775450</wp:posOffset>
                </wp:positionV>
                <wp:extent cx="3023235" cy="262255"/>
                <wp:effectExtent l="0" t="0" r="5715" b="4445"/>
                <wp:wrapThrough wrapText="bothSides">
                  <wp:wrapPolygon edited="0">
                    <wp:start x="0" y="0"/>
                    <wp:lineTo x="0" y="20397"/>
                    <wp:lineTo x="21505" y="20397"/>
                    <wp:lineTo x="21505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262255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B89DE" id="Groupe 4" o:spid="_x0000_s1029" style="position:absolute;margin-left:47.2pt;margin-top:533.5pt;width:238.05pt;height:20.65pt;z-index:25148774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">
                <v:shape id="Zone de texte 69" o:spid="_x0000_s1030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1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7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5030471</wp:posOffset>
                </wp:positionV>
                <wp:extent cx="5948045" cy="1783080"/>
                <wp:effectExtent l="0" t="0" r="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81271" w:rsidRPr="002303A4" w:rsidRDefault="00621548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7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1271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A81271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1271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Smart Vote</w:t>
                            </w:r>
                            <w:r w:rsidR="00A81271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81271" w:rsidRDefault="0033513B" w:rsidP="00A8127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Découverte de la blockchain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, étude de problématiques et de solutions existantes</w:t>
                            </w:r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liées à la blockchain</w:t>
                            </w:r>
                            <w:r w:rsidR="005F2D1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; </w:t>
                            </w:r>
                            <w:r w:rsidR="005F2D1D" w:rsidRPr="005F2D1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Système de vote en ligne et décentralisé</w:t>
                            </w:r>
                          </w:p>
                          <w:p w:rsidR="00A81271" w:rsidRPr="00150016" w:rsidRDefault="00A81271" w:rsidP="00A8127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 w:rsidR="005F26D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&amp; Librairies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JS</w:t>
                            </w:r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front-end</w:t>
                            </w:r>
                            <w:proofErr w:type="spellEnd"/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) / </w:t>
                            </w:r>
                            <w:proofErr w:type="spellStart"/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Solidity</w:t>
                            </w:r>
                            <w:proofErr w:type="spellEnd"/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back-end</w:t>
                            </w:r>
                            <w:proofErr w:type="spellEnd"/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) /</w:t>
                            </w:r>
                            <w:r w:rsidR="005F26D9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Truffle, </w:t>
                            </w:r>
                            <w:proofErr w:type="spellStart"/>
                            <w:r w:rsidR="005F26D9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Testrpc</w:t>
                            </w:r>
                            <w:proofErr w:type="spellEnd"/>
                            <w:r w:rsidR="0033513B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3513B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Ethereum</w:t>
                            </w:r>
                            <w:proofErr w:type="spellEnd"/>
                          </w:p>
                          <w:p w:rsidR="00A81271" w:rsidRDefault="00A8127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:rsidR="0085001D" w:rsidRPr="002303A4" w:rsidRDefault="002A2F8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2015</w:t>
                            </w:r>
                            <w:r w:rsidR="0085001D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85001D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Crowd</w:t>
                            </w:r>
                            <w:proofErr w:type="spellEnd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Analysis</w:t>
                            </w:r>
                            <w:proofErr w:type="spellEnd"/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001D" w:rsidRDefault="002A2F81" w:rsidP="0085001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Création d’une </w:t>
                            </w:r>
                            <w:r w:rsidRPr="005F2D1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application sur des informations de géolocalisation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sur la plateforme IBM Bluemix </w:t>
                            </w:r>
                          </w:p>
                          <w:p w:rsidR="0085001D" w:rsidRPr="00150016" w:rsidRDefault="00DD2554" w:rsidP="005F2D1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 : Java (Android Studio), MySQL, NoSQL, Python,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2" type="#_x0000_t202" style="position:absolute;margin-left:47.35pt;margin-top:396.1pt;width:468.35pt;height:140.4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" filled="f" stroked="f">
                <v:textbox>
                  <w:txbxContent>
                    <w:p w:rsidR="00A81271" w:rsidRPr="002303A4" w:rsidRDefault="00621548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7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81271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A81271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81271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Smart Vote</w:t>
                      </w:r>
                      <w:r w:rsidR="00A81271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81271" w:rsidRDefault="0033513B" w:rsidP="00A8127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Découverte de la blockchain 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Ethereum</w:t>
                      </w:r>
                      <w:proofErr w:type="spellEnd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, étude de problématiques et de solutions existantes</w:t>
                      </w:r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liées à la blockchain</w:t>
                      </w:r>
                      <w:r w:rsidR="005F2D1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; </w:t>
                      </w:r>
                      <w:r w:rsidR="005F2D1D" w:rsidRPr="005F2D1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Système de vote en ligne et décentralisé</w:t>
                      </w:r>
                    </w:p>
                    <w:p w:rsidR="00A81271" w:rsidRPr="00150016" w:rsidRDefault="00A81271" w:rsidP="00A8127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 w:rsidR="005F26D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&amp; Librairies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JS</w:t>
                      </w:r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front-end</w:t>
                      </w:r>
                      <w:proofErr w:type="spellEnd"/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) / </w:t>
                      </w:r>
                      <w:proofErr w:type="spellStart"/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Solidity</w:t>
                      </w:r>
                      <w:proofErr w:type="spellEnd"/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back-end</w:t>
                      </w:r>
                      <w:proofErr w:type="spellEnd"/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) /</w:t>
                      </w:r>
                      <w:r w:rsidR="005F26D9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Truffle, </w:t>
                      </w:r>
                      <w:proofErr w:type="spellStart"/>
                      <w:r w:rsidR="005F26D9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Testrpc</w:t>
                      </w:r>
                      <w:proofErr w:type="spellEnd"/>
                      <w:r w:rsidR="0033513B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3513B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Ethereum</w:t>
                      </w:r>
                      <w:proofErr w:type="spellEnd"/>
                    </w:p>
                    <w:p w:rsidR="00A81271" w:rsidRDefault="00A8127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:rsidR="0085001D" w:rsidRPr="002303A4" w:rsidRDefault="002A2F8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2015</w:t>
                      </w:r>
                      <w:r w:rsidR="0085001D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85001D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Crowd</w:t>
                      </w:r>
                      <w:proofErr w:type="spellEnd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Analysis</w:t>
                      </w:r>
                      <w:proofErr w:type="spellEnd"/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001D" w:rsidRDefault="002A2F81" w:rsidP="0085001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Création d’une </w:t>
                      </w:r>
                      <w:r w:rsidRPr="005F2D1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application sur des informations de géolocalisation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sur la plateforme IBM Bluemix </w:t>
                      </w:r>
                    </w:p>
                    <w:p w:rsidR="0085001D" w:rsidRPr="00150016" w:rsidRDefault="00DD2554" w:rsidP="005F2D1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 : Java (Android Studio), MySQL, NoSQL, Python,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77B2913F" wp14:editId="187B0810">
                <wp:simplePos x="0" y="0"/>
                <wp:positionH relativeFrom="column">
                  <wp:posOffset>-694690</wp:posOffset>
                </wp:positionH>
                <wp:positionV relativeFrom="paragraph">
                  <wp:posOffset>7219315</wp:posOffset>
                </wp:positionV>
                <wp:extent cx="5836920" cy="136207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60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Anglais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DC5877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Courant </w:t>
                            </w:r>
                            <w:r w:rsidR="004334F3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(TOEIC : 88</w:t>
                            </w:r>
                            <w:r w:rsidR="00E12960" w:rsidRPr="00DC5877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5)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40C71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Espagnol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Intermédiaire</w:t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E12960" w:rsidRDefault="00150016" w:rsidP="00E1296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Français, Cantonais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Langues maternelles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Mandarin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Notions</w:t>
                            </w:r>
                          </w:p>
                          <w:p w:rsidR="00533C46" w:rsidRPr="00DC5877" w:rsidRDefault="002656F0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Default="002656F0" w:rsidP="0043288E">
                            <w:p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Microsoft Project, Android Studio, Symfony2,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ab/>
                              <w:t>C, Java, HTML, CSS, JS, Python, R,</w:t>
                            </w:r>
                            <w:r w:rsidR="00DB0CD2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Shell</w:t>
                            </w:r>
                          </w:p>
                          <w:p w:rsidR="002656F0" w:rsidRPr="002656F0" w:rsidRDefault="002656F0" w:rsidP="002656F0">
                            <w:p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VMware, VirtualBox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913F" id="Zone de texte 37" o:spid="_x0000_s1033" type="#_x0000_t202" style="position:absolute;margin-left:-54.7pt;margin-top:568.45pt;width:459.6pt;height:107.2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" filled="f" stroked="f">
                <v:textbox>
                  <w:txbxContent>
                    <w:p w:rsidR="00E12960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Anglais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DC5877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Courant </w:t>
                      </w:r>
                      <w:r w:rsidR="004334F3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(TOEIC : 88</w:t>
                      </w:r>
                      <w:r w:rsidR="00E12960" w:rsidRPr="00DC5877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5)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40C71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Espagnol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Intermédiaire</w:t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E12960" w:rsidRDefault="00150016" w:rsidP="00E1296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Français, Cantonais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Langues maternelles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Mandarin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Notions</w:t>
                      </w:r>
                    </w:p>
                    <w:p w:rsidR="00533C46" w:rsidRPr="00DC5877" w:rsidRDefault="002656F0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Programmation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Default="002656F0" w:rsidP="0043288E">
                      <w:p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Microsoft Project, Android Studio, Symfony2,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ab/>
                        <w:t>C, Java, HTML, CSS, JS, Python, R,</w:t>
                      </w:r>
                      <w:r w:rsidR="00DB0CD2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Shell</w:t>
                      </w:r>
                    </w:p>
                    <w:p w:rsidR="002656F0" w:rsidRPr="002656F0" w:rsidRDefault="002656F0" w:rsidP="002656F0">
                      <w:p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VMware, VirtualBox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5256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4795520</wp:posOffset>
                </wp:positionV>
                <wp:extent cx="3025140" cy="262255"/>
                <wp:effectExtent l="0" t="0" r="3810" b="444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62255"/>
                          <a:chOff x="0" y="0"/>
                          <a:chExt cx="2738120" cy="264160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87269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0CB" w:rsidRPr="008131F3" w:rsidRDefault="00714246" w:rsidP="00E960CB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Projets d’études</w:t>
                              </w:r>
                            </w:p>
                            <w:p w:rsidR="00E960CB" w:rsidRPr="00BC5ADF" w:rsidRDefault="00E960CB" w:rsidP="00E960C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E960CB" w:rsidRDefault="00E960CB" w:rsidP="00E960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34" style="position:absolute;margin-left:46.5pt;margin-top:377.6pt;width:238.2pt;height:20.65pt;z-index:251525632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">
                <v:shape id="Zone de texte 11" o:spid="_x0000_s1035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" fillcolor="#187269" stroked="f">
                  <v:textbox>
                    <w:txbxContent>
                      <w:p w:rsidR="00E960CB" w:rsidRPr="008131F3" w:rsidRDefault="00714246" w:rsidP="00E960CB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Projets d’études</w:t>
                        </w:r>
                      </w:p>
                      <w:p w:rsidR="00E960CB" w:rsidRPr="00BC5ADF" w:rsidRDefault="00E960CB" w:rsidP="00E960C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E960CB" w:rsidRDefault="00E960CB" w:rsidP="00E960CB"/>
                    </w:txbxContent>
                  </v:textbox>
                </v:shape>
                <v:shape id="Image 2" o:spid="_x0000_s1036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">
                  <v:imagedata r:id="rId19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441664" behindDoc="1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3247390</wp:posOffset>
                </wp:positionV>
                <wp:extent cx="5940425" cy="15011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621548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2012</w:t>
                            </w:r>
                            <w:r w:rsidR="00533C46" w:rsidRPr="004228E2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2017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Formation ingénieur des Sciences du Numérique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73A4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ESIEA</w:t>
                            </w:r>
                          </w:p>
                          <w:p w:rsidR="00A81271" w:rsidRPr="00A81271" w:rsidRDefault="00F95150" w:rsidP="00A81271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 xml:space="preserve">Majeure Cloud </w:t>
                            </w:r>
                            <w:proofErr w:type="spellStart"/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Computing</w:t>
                            </w:r>
                            <w:proofErr w:type="spellEnd"/>
                            <w:r w:rsidR="00543CD7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 xml:space="preserve"> – Mineure Smart Home, Smart </w:t>
                            </w:r>
                            <w:proofErr w:type="spellStart"/>
                            <w:r w:rsidR="00543CD7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Energy</w:t>
                            </w:r>
                            <w:proofErr w:type="spellEnd"/>
                          </w:p>
                          <w:p w:rsidR="00972C55" w:rsidRPr="004228E2" w:rsidRDefault="00972C55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2015</w:t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Semestre d’échange international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73A4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Beijing Jiaotong University</w:t>
                            </w:r>
                          </w:p>
                          <w:p w:rsidR="00972C55" w:rsidRPr="002465D0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u w:val="single"/>
                              </w:rPr>
                            </w:pPr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 xml:space="preserve">Software Engineering </w:t>
                            </w:r>
                            <w:proofErr w:type="spellStart"/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Department</w:t>
                            </w:r>
                            <w:proofErr w:type="spellEnd"/>
                            <w:r w:rsidR="002300E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533C46" w:rsidRPr="008073A4" w:rsidRDefault="00F95150" w:rsidP="00A812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</w:t>
                            </w:r>
                            <w:r w:rsidR="00972C5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="00972C5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Baccalauréat Scientifique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073A4">
                              <w:rPr>
                                <w:rFonts w:ascii="Wingdings" w:hAnsi="Wingdings"/>
                                <w:b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073A4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8073A4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Claude Monet</w:t>
                            </w:r>
                          </w:p>
                          <w:p w:rsidR="00533C46" w:rsidRPr="002465D0" w:rsidRDefault="00972C55" w:rsidP="00A81271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u w:val="single"/>
                              </w:rPr>
                            </w:pPr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Mention « assez bien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7" type="#_x0000_t202" style="position:absolute;margin-left:47.95pt;margin-top:255.7pt;width:467.75pt;height:118.2pt;z-index:-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" filled="f" stroked="f">
                <v:textbox>
                  <w:txbxContent>
                    <w:p w:rsidR="00533C46" w:rsidRPr="00621548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2012</w:t>
                      </w:r>
                      <w:r w:rsidR="00533C46" w:rsidRPr="004228E2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2017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Formation ingénieur des Sciences du Numérique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073A4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ESIEA</w:t>
                      </w:r>
                    </w:p>
                    <w:p w:rsidR="00A81271" w:rsidRPr="00A81271" w:rsidRDefault="00F95150" w:rsidP="00A81271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</w:pPr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 xml:space="preserve">Majeure Cloud </w:t>
                      </w:r>
                      <w:proofErr w:type="spellStart"/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Computing</w:t>
                      </w:r>
                      <w:proofErr w:type="spellEnd"/>
                      <w:r w:rsidR="00543CD7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 xml:space="preserve"> – Mineure Smart Home, Smart </w:t>
                      </w:r>
                      <w:proofErr w:type="spellStart"/>
                      <w:r w:rsidR="00543CD7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Energy</w:t>
                      </w:r>
                      <w:proofErr w:type="spellEnd"/>
                    </w:p>
                    <w:p w:rsidR="00972C55" w:rsidRPr="004228E2" w:rsidRDefault="00972C55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2015</w:t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Semestre d’échange international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073A4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Beijing Jiaotong University</w:t>
                      </w:r>
                    </w:p>
                    <w:p w:rsidR="00972C55" w:rsidRPr="002465D0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/>
                          <w:b/>
                          <w:color w:val="7F7F7F" w:themeColor="text1" w:themeTint="80"/>
                          <w:u w:val="single"/>
                        </w:rPr>
                      </w:pPr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 xml:space="preserve">Software Engineering </w:t>
                      </w:r>
                      <w:proofErr w:type="spellStart"/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Department</w:t>
                      </w:r>
                      <w:proofErr w:type="spellEnd"/>
                      <w:r w:rsidR="002300E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533C46" w:rsidRPr="008073A4" w:rsidRDefault="00F95150" w:rsidP="00A81271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</w:t>
                      </w:r>
                      <w:r w:rsidR="00972C5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0 </w:t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="00972C5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2012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Baccalauréat Scientifique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073A4">
                        <w:rPr>
                          <w:rFonts w:ascii="Wingdings" w:hAnsi="Wingdings"/>
                          <w:b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8073A4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8073A4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Claude Monet</w:t>
                      </w:r>
                    </w:p>
                    <w:p w:rsidR="00533C46" w:rsidRPr="002465D0" w:rsidRDefault="00972C55" w:rsidP="00A81271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/>
                          <w:b/>
                          <w:color w:val="7F7F7F" w:themeColor="text1" w:themeTint="80"/>
                          <w:u w:val="single"/>
                        </w:rPr>
                      </w:pPr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Mention « assez bien »</w:t>
                      </w:r>
                    </w:p>
                  </w:txbxContent>
                </v:textbox>
              </v:shape>
            </w:pict>
          </mc:Fallback>
        </mc:AlternateContent>
      </w:r>
      <w:r w:rsidR="00621548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3025140</wp:posOffset>
                </wp:positionV>
                <wp:extent cx="3030220" cy="262800"/>
                <wp:effectExtent l="0" t="0" r="0" b="444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280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38" style="position:absolute;margin-left:47.2pt;margin-top:238.2pt;width:238.6pt;height:20.7pt;z-index:251662848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">
                <v:shape id="Zone de texte 65" o:spid="_x0000_s1039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0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1" o:title=""/>
                </v:shape>
              </v:group>
            </w:pict>
          </mc:Fallback>
        </mc:AlternateContent>
      </w:r>
      <w:r w:rsidR="00621548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1250950</wp:posOffset>
                </wp:positionV>
                <wp:extent cx="5940425" cy="181356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33C46" w:rsidRPr="002303A4" w:rsidRDefault="00CC6411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Février 2017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95150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7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F9515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VISEO Technologies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Développement full stack Javascript</w:t>
                            </w:r>
                          </w:p>
                          <w:p w:rsidR="00533C46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« 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Serious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» comportant des formations sous forme de jeux pour les </w:t>
                            </w:r>
                            <w:r w:rsidR="0062154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collaborateurs</w:t>
                            </w:r>
                          </w:p>
                          <w:p w:rsidR="00533C46" w:rsidRPr="007734B9" w:rsidRDefault="0033513B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Proof-of-concept du SVG, Méthodes agiles Scrum</w:t>
                            </w:r>
                          </w:p>
                          <w:p w:rsidR="00CC6411" w:rsidRPr="00621548" w:rsidRDefault="007734B9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C6411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HTML, CSS, JS</w:t>
                            </w:r>
                            <w:r w:rsidR="00CC6411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/ Node.js / Mocha</w:t>
                            </w:r>
                          </w:p>
                          <w:p w:rsidR="00621548" w:rsidRPr="00CC6411" w:rsidRDefault="00621548" w:rsidP="00621548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:rsidR="00CC6411" w:rsidRPr="002303A4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Avril 2016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2016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EIA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éveloppement web</w:t>
                            </w:r>
                          </w:p>
                          <w:p w:rsidR="00CC6411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Intranet intégrant la vision de performance et de la qualité de production de l’entreprise</w:t>
                            </w:r>
                          </w:p>
                          <w:p w:rsidR="00CC6411" w:rsidRPr="007734B9" w:rsidRDefault="00CC6411" w:rsidP="00CC6411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Formation et documentation technique de l’intranet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 : PHP / MySQL / HTML, CSS, JS</w:t>
                            </w:r>
                          </w:p>
                          <w:p w:rsidR="00CC6411" w:rsidRPr="00150016" w:rsidRDefault="00CC6411" w:rsidP="00CC641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3" o:spid="_x0000_s1041" type="#_x0000_t202" style="position:absolute;margin-left:47.95pt;margin-top:98.5pt;width:467.75pt;height:142.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" filled="f" stroked="f">
                <v:textbox>
                  <w:txbxContent>
                    <w:p w:rsidR="00533C46" w:rsidRPr="002303A4" w:rsidRDefault="00CC6411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Février 2017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 w:rsidR="00F95150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7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F9515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VISEO Technologies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Développement full stack Javascript</w:t>
                      </w:r>
                    </w:p>
                    <w:p w:rsidR="00533C46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« 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Serious</w:t>
                      </w:r>
                      <w:proofErr w:type="spellEnd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game</w:t>
                      </w:r>
                      <w:proofErr w:type="spellEnd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» comportant des formations sous forme de jeux pour les </w:t>
                      </w:r>
                      <w:r w:rsidR="0062154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collaborateurs</w:t>
                      </w:r>
                    </w:p>
                    <w:p w:rsidR="00533C46" w:rsidRPr="007734B9" w:rsidRDefault="0033513B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Proof-of-concept du SVG, Méthodes agiles Scrum</w:t>
                      </w:r>
                    </w:p>
                    <w:p w:rsidR="00CC6411" w:rsidRPr="00621548" w:rsidRDefault="007734B9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 w:rsidR="00CC6411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HTML, CSS, JS</w:t>
                      </w:r>
                      <w:r w:rsidR="00CC6411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/ Node.js / Mocha</w:t>
                      </w:r>
                    </w:p>
                    <w:p w:rsidR="00621548" w:rsidRPr="00CC6411" w:rsidRDefault="00621548" w:rsidP="00621548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:rsidR="00CC6411" w:rsidRPr="002303A4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Avril 2016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2016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EIA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éveloppement web</w:t>
                      </w:r>
                    </w:p>
                    <w:p w:rsidR="00CC6411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Intranet intégrant la vision de performance et de la qualité de production de l’entreprise</w:t>
                      </w:r>
                    </w:p>
                    <w:p w:rsidR="00CC6411" w:rsidRPr="007734B9" w:rsidRDefault="00CC6411" w:rsidP="00CC6411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Formation et documentation technique de l’intranet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 : PHP / MySQL / HTML, CSS, JS</w:t>
                      </w:r>
                    </w:p>
                    <w:p w:rsidR="00CC6411" w:rsidRPr="00150016" w:rsidRDefault="00CC6411" w:rsidP="00CC641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2D">
        <w:rPr>
          <w:noProof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1007110</wp:posOffset>
                </wp:positionV>
                <wp:extent cx="3030220" cy="264160"/>
                <wp:effectExtent l="0" t="0" r="0" b="254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4160"/>
                          <a:chOff x="23689" y="-10885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23689" y="-1088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 w:rsidR="005F2D1D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4B558B" w:rsidRDefault="004B55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" o:spid="_x0000_s1042" style="position:absolute;margin-left:47.5pt;margin-top:79.3pt;width:238.6pt;height:20.8pt;z-index:251581952" coordorigin="236,-1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">
                <v:shape id="Zone de texte 18" o:spid="_x0000_s1043" type="#_x0000_t202" style="position:absolute;left:236;top:-108;width:2738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 w:rsidR="005F2D1D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4B558B" w:rsidRDefault="004B558B"/>
                    </w:txbxContent>
                  </v:textbox>
                </v:shape>
                <v:shape id="Image 2" o:spid="_x0000_s1044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19" o:title=""/>
                </v:shape>
              </v:group>
            </w:pict>
          </mc:Fallback>
        </mc:AlternateContent>
      </w:r>
      <w:r w:rsidR="005F26D9">
        <w:rPr>
          <w:noProof/>
        </w:rPr>
        <w:drawing>
          <wp:anchor distT="0" distB="0" distL="114300" distR="114300" simplePos="0" relativeHeight="251938304" behindDoc="0" locked="0" layoutInCell="1" allowOverlap="1" wp14:anchorId="5FBD7C1B" wp14:editId="034F0DF9">
            <wp:simplePos x="0" y="0"/>
            <wp:positionH relativeFrom="column">
              <wp:posOffset>-720436</wp:posOffset>
            </wp:positionH>
            <wp:positionV relativeFrom="paragraph">
              <wp:posOffset>3105381</wp:posOffset>
            </wp:positionV>
            <wp:extent cx="1133475" cy="473075"/>
            <wp:effectExtent l="0" t="0" r="9525" b="3175"/>
            <wp:wrapThrough wrapText="bothSides">
              <wp:wrapPolygon edited="0">
                <wp:start x="0" y="0"/>
                <wp:lineTo x="0" y="20875"/>
                <wp:lineTo x="21418" y="20875"/>
                <wp:lineTo x="21418" y="2609"/>
                <wp:lineTo x="1234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esiea-transpar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D9">
        <w:rPr>
          <w:noProof/>
        </w:rPr>
        <w:drawing>
          <wp:anchor distT="0" distB="0" distL="114300" distR="114300" simplePos="0" relativeHeight="251871744" behindDoc="0" locked="0" layoutInCell="1" allowOverlap="1" wp14:anchorId="0AD7CE18" wp14:editId="140A30E3">
            <wp:simplePos x="0" y="0"/>
            <wp:positionH relativeFrom="column">
              <wp:posOffset>-470593</wp:posOffset>
            </wp:positionH>
            <wp:positionV relativeFrom="paragraph">
              <wp:posOffset>3590578</wp:posOffset>
            </wp:positionV>
            <wp:extent cx="650240" cy="65024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ijing_Jiaotong_Univers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CD7"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5AE1855" wp14:editId="02E81A32">
                <wp:simplePos x="0" y="0"/>
                <wp:positionH relativeFrom="column">
                  <wp:posOffset>680085</wp:posOffset>
                </wp:positionH>
                <wp:positionV relativeFrom="paragraph">
                  <wp:posOffset>8135620</wp:posOffset>
                </wp:positionV>
                <wp:extent cx="5795645" cy="1389380"/>
                <wp:effectExtent l="0" t="0" r="0" b="127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01D" w:rsidRDefault="00533C46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71424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Pôle Tutorat de l’Association étudiante de l’ESIEA – </w:t>
                            </w:r>
                          </w:p>
                          <w:p w:rsidR="00533C46" w:rsidRDefault="00714246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séances de soutien scolaire inter-promotion et collaboration avec le corps pédagogique</w:t>
                            </w:r>
                          </w:p>
                          <w:p w:rsidR="00533C46" w:rsidRPr="00BE5C04" w:rsidRDefault="00533C46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Default="00714246" w:rsidP="00BE5C04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>Tennis de table, arbitre niveau national (collège)</w:t>
                            </w:r>
                            <w:r w:rsidR="002A2F81"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ab/>
                            </w:r>
                            <w:r w:rsidR="002A2F81"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ab/>
                              <w:t>Cyclisme</w:t>
                            </w:r>
                          </w:p>
                          <w:p w:rsidR="00714246" w:rsidRPr="00BE5C04" w:rsidRDefault="00714246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>Basketball amateur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1855" id="Zone de texte 76" o:spid="_x0000_s1045" type="#_x0000_t202" style="position:absolute;margin-left:53.55pt;margin-top:640.6pt;width:456.35pt;height:109.4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" filled="f" stroked="f">
                <v:textbox>
                  <w:txbxContent>
                    <w:p w:rsidR="0085001D" w:rsidRDefault="00533C46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71424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Pôle Tutorat de l’Association étudiante de l’ESIEA – </w:t>
                      </w:r>
                    </w:p>
                    <w:p w:rsidR="00533C46" w:rsidRDefault="00714246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séances de soutien scolaire inter-promotion et collaboration avec le corps pédagogique</w:t>
                      </w:r>
                    </w:p>
                    <w:p w:rsidR="00533C46" w:rsidRPr="00BE5C04" w:rsidRDefault="00533C46" w:rsidP="00BE5C04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Default="00714246" w:rsidP="00BE5C04">
                      <w:pPr>
                        <w:rPr>
                          <w:rFonts w:ascii="Corbel" w:hAnsi="Corbel" w:cs="SegoePro-Light"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</w:rPr>
                        <w:t>Tennis de table, arbitre niveau national (collège)</w:t>
                      </w:r>
                      <w:r w:rsidR="002A2F81">
                        <w:rPr>
                          <w:rFonts w:ascii="Corbel" w:hAnsi="Corbel" w:cs="SegoePro-Light"/>
                          <w:color w:val="7F7F7F" w:themeColor="text1" w:themeTint="80"/>
                        </w:rPr>
                        <w:tab/>
                      </w:r>
                      <w:r w:rsidR="002A2F81">
                        <w:rPr>
                          <w:rFonts w:ascii="Corbel" w:hAnsi="Corbel" w:cs="SegoePro-Light"/>
                          <w:color w:val="7F7F7F" w:themeColor="text1" w:themeTint="80"/>
                        </w:rPr>
                        <w:tab/>
                        <w:t>Cyclisme</w:t>
                      </w:r>
                    </w:p>
                    <w:p w:rsidR="00714246" w:rsidRPr="00BE5C04" w:rsidRDefault="00714246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</w:rPr>
                        <w:t>Basketball amateur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01D">
        <w:rPr>
          <w:noProof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1D41B52D" wp14:editId="7CD03DFD">
                <wp:simplePos x="0" y="0"/>
                <wp:positionH relativeFrom="column">
                  <wp:posOffset>577850</wp:posOffset>
                </wp:positionH>
                <wp:positionV relativeFrom="paragraph">
                  <wp:posOffset>7853045</wp:posOffset>
                </wp:positionV>
                <wp:extent cx="3022600" cy="262800"/>
                <wp:effectExtent l="0" t="0" r="6350" b="4445"/>
                <wp:wrapThrough wrapText="bothSides">
                  <wp:wrapPolygon edited="0">
                    <wp:start x="0" y="0"/>
                    <wp:lineTo x="0" y="20397"/>
                    <wp:lineTo x="21509" y="20397"/>
                    <wp:lineTo x="21509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6280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1B52D" id="Groupe 5" o:spid="_x0000_s1046" style="position:absolute;margin-left:45.5pt;margin-top:618.35pt;width:238pt;height:20.7pt;z-index:251803136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ozYTBiMDU1&#10;Ni1kMDI5LTQ5ZjUtOTZiNC0xM2RmMDBlYzI2YTY8L3N0RXZ0Omluc3RhbmNlSUQ+CiAgICAgICAg&#10;ICAgICAgICAgIDxzdEV2dDp3aGVuPjIwMTQtMDQtMjNUMTI6MTY6NDI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ZjdiNDc4MWItYjNiYy00NWJm&#10;LWI5MDItN2QxMjdhNjc0ZTg0PC9zdEV2dDppbnN0YW5jZUlEPgogICAgICAgICAgICAgICAgICA8&#10;c3RFdnQ6d2hlbj4yMDE0LTA0LTIzVDEyOjE2OjQy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1MDwvZXhp&#10;ZjpQaXhlbFhEaW1lbnNpb24+CiAgICAgICAgIDxleGlmOlBpeGVsWURpbWVuc2lvbj4zNj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">
                <v:shape id="Zone de texte 73" o:spid="_x0000_s1047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8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25" o:title=""/>
                </v:shape>
                <w10:wrap type="through"/>
              </v:group>
            </w:pict>
          </mc:Fallback>
        </mc:AlternateContent>
      </w:r>
      <w:r w:rsidR="00714246"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D4CF33F" wp14:editId="6C1CB012">
                <wp:simplePos x="0" y="0"/>
                <wp:positionH relativeFrom="column">
                  <wp:posOffset>590397</wp:posOffset>
                </wp:positionH>
                <wp:positionV relativeFrom="paragraph">
                  <wp:posOffset>128880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6C25" id="Connecteur droit 90" o:spid="_x0000_s1026" style="position:absolute;z-index:25194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5pt,10.15pt" to="46.5pt,7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" strokecolor="white [3212]" strokeweight="6pt">
                <v:stroke dashstyle="1 1" endcap="round"/>
              </v:lin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19969FB" wp14:editId="5583A90F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647D" id="Grouper 92" o:spid="_x0000_s1026" style="position:absolute;margin-left:455.8pt;margin-top:8.9pt;width:67.35pt;height:65.8pt;z-index:251648000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F98D5A" wp14:editId="1EB07490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0EE27" id="Grouper 89" o:spid="_x0000_s1026" style="position:absolute;margin-left:-71.6pt;margin-top:474.9pt;width:141.55pt;height:279.85pt;z-index:251668480;mso-height-relative:margin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  <w:bookmarkStart w:id="0" w:name="_GoBack"/>
      <w:bookmarkEnd w:id="0"/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914" w:rsidRDefault="00780914" w:rsidP="00B51FFB">
      <w:r>
        <w:separator/>
      </w:r>
    </w:p>
  </w:endnote>
  <w:endnote w:type="continuationSeparator" w:id="0">
    <w:p w:rsidR="00780914" w:rsidRDefault="00780914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914" w:rsidRDefault="00780914" w:rsidP="00B51FFB">
      <w:r>
        <w:separator/>
      </w:r>
    </w:p>
  </w:footnote>
  <w:footnote w:type="continuationSeparator" w:id="0">
    <w:p w:rsidR="00780914" w:rsidRDefault="00780914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5E46229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1"/>
  </w:num>
  <w:num w:numId="4">
    <w:abstractNumId w:val="9"/>
  </w:num>
  <w:num w:numId="5">
    <w:abstractNumId w:val="19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8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  <w:num w:numId="19">
    <w:abstractNumId w:val="32"/>
  </w:num>
  <w:num w:numId="20">
    <w:abstractNumId w:val="23"/>
  </w:num>
  <w:num w:numId="21">
    <w:abstractNumId w:val="25"/>
  </w:num>
  <w:num w:numId="22">
    <w:abstractNumId w:val="18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4"/>
  </w:num>
  <w:num w:numId="28">
    <w:abstractNumId w:val="0"/>
  </w:num>
  <w:num w:numId="29">
    <w:abstractNumId w:val="27"/>
  </w:num>
  <w:num w:numId="30">
    <w:abstractNumId w:val="10"/>
  </w:num>
  <w:num w:numId="31">
    <w:abstractNumId w:val="14"/>
  </w:num>
  <w:num w:numId="32">
    <w:abstractNumId w:val="17"/>
  </w:num>
  <w:num w:numId="33">
    <w:abstractNumId w:val="33"/>
  </w:num>
  <w:num w:numId="34">
    <w:abstractNumId w:val="8"/>
  </w:num>
  <w:num w:numId="35">
    <w:abstractNumId w:val="35"/>
  </w:num>
  <w:num w:numId="36">
    <w:abstractNumId w:val="26"/>
  </w:num>
  <w:num w:numId="37">
    <w:abstractNumId w:val="11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2E"/>
    <w:rsid w:val="000E5A1F"/>
    <w:rsid w:val="000F5B72"/>
    <w:rsid w:val="00150016"/>
    <w:rsid w:val="0017711C"/>
    <w:rsid w:val="00182834"/>
    <w:rsid w:val="001B01AB"/>
    <w:rsid w:val="001B55A0"/>
    <w:rsid w:val="00203FBB"/>
    <w:rsid w:val="002300E0"/>
    <w:rsid w:val="002303A4"/>
    <w:rsid w:val="002319E2"/>
    <w:rsid w:val="002465D0"/>
    <w:rsid w:val="00260D98"/>
    <w:rsid w:val="002656F0"/>
    <w:rsid w:val="002A2F81"/>
    <w:rsid w:val="00327B4C"/>
    <w:rsid w:val="0033513B"/>
    <w:rsid w:val="003615FE"/>
    <w:rsid w:val="0037228E"/>
    <w:rsid w:val="00380ED0"/>
    <w:rsid w:val="003D445D"/>
    <w:rsid w:val="003E61C7"/>
    <w:rsid w:val="004228E2"/>
    <w:rsid w:val="00427934"/>
    <w:rsid w:val="0043288E"/>
    <w:rsid w:val="004334F3"/>
    <w:rsid w:val="00435BD6"/>
    <w:rsid w:val="00446CB6"/>
    <w:rsid w:val="004B558B"/>
    <w:rsid w:val="004B60AA"/>
    <w:rsid w:val="004D3A6C"/>
    <w:rsid w:val="00520963"/>
    <w:rsid w:val="00533C46"/>
    <w:rsid w:val="00540C71"/>
    <w:rsid w:val="00543CD7"/>
    <w:rsid w:val="005B7B2D"/>
    <w:rsid w:val="005F26D9"/>
    <w:rsid w:val="005F2D1D"/>
    <w:rsid w:val="00621548"/>
    <w:rsid w:val="00653B5D"/>
    <w:rsid w:val="006E1C2E"/>
    <w:rsid w:val="00714246"/>
    <w:rsid w:val="0075570E"/>
    <w:rsid w:val="007734B9"/>
    <w:rsid w:val="00773A5E"/>
    <w:rsid w:val="00780914"/>
    <w:rsid w:val="00784F03"/>
    <w:rsid w:val="00791F2D"/>
    <w:rsid w:val="007939E4"/>
    <w:rsid w:val="008073A4"/>
    <w:rsid w:val="008131F3"/>
    <w:rsid w:val="00825E9E"/>
    <w:rsid w:val="008424FA"/>
    <w:rsid w:val="0085001D"/>
    <w:rsid w:val="0089591B"/>
    <w:rsid w:val="00945931"/>
    <w:rsid w:val="00970C66"/>
    <w:rsid w:val="009710A2"/>
    <w:rsid w:val="00972C55"/>
    <w:rsid w:val="00A67E37"/>
    <w:rsid w:val="00A81271"/>
    <w:rsid w:val="00AA2FEB"/>
    <w:rsid w:val="00AA6C16"/>
    <w:rsid w:val="00AD0774"/>
    <w:rsid w:val="00AD228F"/>
    <w:rsid w:val="00AE50C8"/>
    <w:rsid w:val="00AF7C19"/>
    <w:rsid w:val="00B47022"/>
    <w:rsid w:val="00B51FFB"/>
    <w:rsid w:val="00BC5ADF"/>
    <w:rsid w:val="00BE5C04"/>
    <w:rsid w:val="00BF041E"/>
    <w:rsid w:val="00CC6411"/>
    <w:rsid w:val="00CD7E8C"/>
    <w:rsid w:val="00CE06E8"/>
    <w:rsid w:val="00D326EE"/>
    <w:rsid w:val="00D32B99"/>
    <w:rsid w:val="00D8598A"/>
    <w:rsid w:val="00D873DD"/>
    <w:rsid w:val="00DA6C22"/>
    <w:rsid w:val="00DB0CD2"/>
    <w:rsid w:val="00DC5877"/>
    <w:rsid w:val="00DD2554"/>
    <w:rsid w:val="00E12960"/>
    <w:rsid w:val="00E27B5B"/>
    <w:rsid w:val="00E76932"/>
    <w:rsid w:val="00E960CB"/>
    <w:rsid w:val="00EE3D5D"/>
    <w:rsid w:val="00F52B97"/>
    <w:rsid w:val="00F93E26"/>
    <w:rsid w:val="00F95150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BD4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Gamer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D54B5-DA98-4232-8217-169DAEF4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2017-06-01T12:37:00Z</dcterms:created>
  <dcterms:modified xsi:type="dcterms:W3CDTF">2017-06-01T12:37:00Z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