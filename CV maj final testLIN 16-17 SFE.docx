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26" w:rsidRDefault="00543CD7" w:rsidP="00E76932">
      <w:pPr>
        <w:jc w:val="both"/>
        <w:sectPr w:rsidR="00F93E26" w:rsidSect="00AD07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361" w:right="164" w:bottom="170" w:left="1304" w:header="709" w:footer="709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-792480</wp:posOffset>
            </wp:positionV>
            <wp:extent cx="1190625" cy="1481830"/>
            <wp:effectExtent l="0" t="0" r="0" b="4445"/>
            <wp:wrapNone/>
            <wp:docPr id="8" name="Image 8" descr="C:\Users\DavidGamer\AppData\Local\Microsoft\Windows\INetCacheContent.Word\_20161201_184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Gamer\AppData\Local\Microsoft\Windows\INetCacheContent.Word\_20161201_18431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90625" cy="1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B5D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24F3576" wp14:editId="73C2B745">
                <wp:simplePos x="0" y="0"/>
                <wp:positionH relativeFrom="column">
                  <wp:posOffset>-608965</wp:posOffset>
                </wp:positionH>
                <wp:positionV relativeFrom="paragraph">
                  <wp:posOffset>708025</wp:posOffset>
                </wp:positionV>
                <wp:extent cx="1459865" cy="3342640"/>
                <wp:effectExtent l="0" t="0" r="0" b="0"/>
                <wp:wrapThrough wrapText="bothSides">
                  <wp:wrapPolygon edited="0">
                    <wp:start x="564" y="0"/>
                    <wp:lineTo x="564" y="21419"/>
                    <wp:lineTo x="20576" y="21419"/>
                    <wp:lineTo x="20576" y="0"/>
                    <wp:lineTo x="564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65" cy="334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C2E" w:rsidRPr="008131F3" w:rsidRDefault="006E1C2E" w:rsidP="006E1C2E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rue du </w:t>
                            </w:r>
                            <w:proofErr w:type="spellStart"/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Chevaleret</w:t>
                            </w:r>
                            <w:proofErr w:type="spellEnd"/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75013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Paris</w:t>
                            </w:r>
                          </w:p>
                          <w:p w:rsidR="006E1C2E" w:rsidRPr="008131F3" w:rsidRDefault="006E1C2E" w:rsidP="006E1C2E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E1C2E" w:rsidRPr="008131F3" w:rsidRDefault="006E1C2E" w:rsidP="006E1C2E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E1C2E" w:rsidRPr="008131F3" w:rsidRDefault="006E1C2E" w:rsidP="006E1C2E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8131F3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06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83</w:t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43</w:t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  <w:p w:rsidR="006E1C2E" w:rsidRDefault="006E1C2E" w:rsidP="006E1C2E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 w:rsidRPr="008131F3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hyperlink r:id="rId15" w:history="1"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</w:t>
                              </w:r>
                              <w:r w:rsidRPr="00260D98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@e</w:t>
                              </w: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t.esiea.fr</w:t>
                              </w:r>
                            </w:hyperlink>
                          </w:p>
                          <w:p w:rsidR="00D32B99" w:rsidRDefault="00D32B99" w:rsidP="006E1C2E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53B5D" w:rsidRPr="008131F3" w:rsidRDefault="00653B5D" w:rsidP="006E1C2E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33C46" w:rsidRPr="008131F3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F357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47.95pt;margin-top:55.75pt;width:114.95pt;height:263.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" filled="f" stroked="f">
                <v:textbox>
                  <w:txbxContent>
                    <w:p w:rsidR="006E1C2E" w:rsidRPr="008131F3" w:rsidRDefault="006E1C2E" w:rsidP="006E1C2E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rue du </w:t>
                      </w:r>
                      <w:proofErr w:type="spellStart"/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Chevaleret</w:t>
                      </w:r>
                      <w:proofErr w:type="spellEnd"/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75013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Paris</w:t>
                      </w:r>
                    </w:p>
                    <w:p w:rsidR="006E1C2E" w:rsidRPr="008131F3" w:rsidRDefault="006E1C2E" w:rsidP="006E1C2E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E1C2E" w:rsidRPr="008131F3" w:rsidRDefault="006E1C2E" w:rsidP="006E1C2E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E1C2E" w:rsidRPr="008131F3" w:rsidRDefault="006E1C2E" w:rsidP="006E1C2E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8131F3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06 </w:t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83</w:t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43</w:t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  <w:p w:rsidR="006E1C2E" w:rsidRDefault="006E1C2E" w:rsidP="006E1C2E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 w:rsidRPr="008131F3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hyperlink r:id="rId16" w:history="1"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</w:t>
                        </w:r>
                        <w:r w:rsidRPr="00260D98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@e</w:t>
                        </w: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t.esiea.fr</w:t>
                        </w:r>
                      </w:hyperlink>
                    </w:p>
                    <w:p w:rsidR="00D32B99" w:rsidRDefault="00D32B99" w:rsidP="006E1C2E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53B5D" w:rsidRPr="008131F3" w:rsidRDefault="00653B5D" w:rsidP="006E1C2E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33C46" w:rsidRPr="008131F3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27B4C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4378EE7" wp14:editId="12722F2E">
                <wp:simplePos x="0" y="0"/>
                <wp:positionH relativeFrom="column">
                  <wp:posOffset>655955</wp:posOffset>
                </wp:positionH>
                <wp:positionV relativeFrom="paragraph">
                  <wp:posOffset>-732790</wp:posOffset>
                </wp:positionV>
                <wp:extent cx="1491615" cy="835025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61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E76932" w:rsidRDefault="006E1C2E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David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8EE7" id="Zone de texte 6" o:spid="_x0000_s1027" type="#_x0000_t202" style="position:absolute;left:0;text-align:left;margin-left:51.65pt;margin-top:-57.7pt;width:117.45pt;height:65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" filled="f" stroked="f">
                <v:textbox>
                  <w:txbxContent>
                    <w:p w:rsidR="00533C46" w:rsidRPr="00E76932" w:rsidRDefault="006E1C2E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David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570E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4734B6" wp14:editId="6BBE1EDA">
                <wp:simplePos x="0" y="0"/>
                <wp:positionH relativeFrom="column">
                  <wp:posOffset>3335655</wp:posOffset>
                </wp:positionH>
                <wp:positionV relativeFrom="paragraph">
                  <wp:posOffset>-640080</wp:posOffset>
                </wp:positionV>
                <wp:extent cx="3011805" cy="684530"/>
                <wp:effectExtent l="0" t="0" r="0" b="1270"/>
                <wp:wrapThrough wrapText="bothSides">
                  <wp:wrapPolygon edited="0">
                    <wp:start x="182" y="0"/>
                    <wp:lineTo x="182" y="20839"/>
                    <wp:lineTo x="21131" y="20839"/>
                    <wp:lineTo x="21131" y="0"/>
                    <wp:lineTo x="182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75570E" w:rsidRDefault="006E1C2E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Adaptabilité – Relever des défis – Ouvert </w:t>
                            </w:r>
                            <w:r w:rsidR="00327B4C"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–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Multiculturel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34B6" id="Zone de texte 13" o:spid="_x0000_s1028" type="#_x0000_t202" style="position:absolute;left:0;text-align:left;margin-left:262.65pt;margin-top:-50.4pt;width:237.15pt;height:5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" filled="f" stroked="f">
                <v:textbox>
                  <w:txbxContent>
                    <w:p w:rsidR="00533C46" w:rsidRPr="0075570E" w:rsidRDefault="006E1C2E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Adaptabilité – Relever des défis – Ouvert </w:t>
                      </w:r>
                      <w:r w:rsidR="00327B4C"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– </w:t>
                      </w: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Multiculturel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5931" w:rsidRPr="00945931">
        <w:t xml:space="preserve"> </w:t>
      </w:r>
    </w:p>
    <w:p w:rsidR="00AF7C19" w:rsidRDefault="004334F3"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F26C223" wp14:editId="3CF2B120">
                <wp:simplePos x="0" y="0"/>
                <wp:positionH relativeFrom="column">
                  <wp:posOffset>-788670</wp:posOffset>
                </wp:positionH>
                <wp:positionV relativeFrom="paragraph">
                  <wp:posOffset>4220845</wp:posOffset>
                </wp:positionV>
                <wp:extent cx="1562735" cy="3004820"/>
                <wp:effectExtent l="0" t="0" r="0" b="5080"/>
                <wp:wrapThrough wrapText="bothSides">
                  <wp:wrapPolygon edited="0">
                    <wp:start x="527" y="0"/>
                    <wp:lineTo x="527" y="21500"/>
                    <wp:lineTo x="20801" y="21500"/>
                    <wp:lineTo x="20801" y="0"/>
                    <wp:lineTo x="527" y="0"/>
                  </wp:wrapPolygon>
                </wp:wrapThrough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300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0A2" w:rsidRPr="009710A2" w:rsidRDefault="009710A2" w:rsidP="004334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10A2"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Plus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projets sur </w:t>
                            </w:r>
                            <w:proofErr w:type="spellStart"/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Linkedin</w:t>
                            </w:r>
                            <w:proofErr w:type="spellEnd"/>
                          </w:p>
                          <w:p w:rsidR="004334F3" w:rsidRDefault="004334F3" w:rsidP="004334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noProof/>
                                <w:color w:val="FFFFFF" w:themeColor="background1"/>
                                <w:szCs w:val="20"/>
                              </w:rPr>
                              <w:drawing>
                                <wp:inline distT="0" distB="0" distL="0" distR="0" wp14:anchorId="5CD0AB68" wp14:editId="4C4CAB3E">
                                  <wp:extent cx="362585" cy="362585"/>
                                  <wp:effectExtent l="0" t="0" r="0" b="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unnamed.png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006" cy="384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710A2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9710A2" w:rsidRPr="008131F3" w:rsidRDefault="009710A2" w:rsidP="004334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C223" id="Zone de texte 15" o:spid="_x0000_s1029" type="#_x0000_t202" style="position:absolute;margin-left:-62.1pt;margin-top:332.35pt;width:123.05pt;height:236.6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" filled="f" stroked="f">
                <v:textbox>
                  <w:txbxContent>
                    <w:p w:rsidR="009710A2" w:rsidRPr="009710A2" w:rsidRDefault="009710A2" w:rsidP="004334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10A2"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Plus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projets sur </w:t>
                      </w:r>
                      <w:proofErr w:type="spellStart"/>
                      <w:r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Linkedin</w:t>
                      </w:r>
                      <w:proofErr w:type="spellEnd"/>
                    </w:p>
                    <w:p w:rsidR="004334F3" w:rsidRDefault="004334F3" w:rsidP="004334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noProof/>
                          <w:color w:val="FFFFFF" w:themeColor="background1"/>
                          <w:szCs w:val="20"/>
                        </w:rPr>
                        <w:drawing>
                          <wp:inline distT="0" distB="0" distL="0" distR="0" wp14:anchorId="5CD0AB68" wp14:editId="4C4CAB3E">
                            <wp:extent cx="362585" cy="362585"/>
                            <wp:effectExtent l="0" t="0" r="0" b="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unnamed.png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006" cy="3840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710A2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9710A2" w:rsidRPr="008131F3" w:rsidRDefault="009710A2" w:rsidP="004334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088" behindDoc="1" locked="0" layoutInCell="1" allowOverlap="1" wp14:anchorId="0AD7CE18" wp14:editId="140A30E3">
            <wp:simplePos x="0" y="0"/>
            <wp:positionH relativeFrom="column">
              <wp:posOffset>5844568</wp:posOffset>
            </wp:positionH>
            <wp:positionV relativeFrom="paragraph">
              <wp:posOffset>1797243</wp:posOffset>
            </wp:positionV>
            <wp:extent cx="650591" cy="650591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ijing_Jiaotong_Universit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591" cy="650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520" behindDoc="1" locked="0" layoutInCell="1" allowOverlap="1" wp14:anchorId="5FBD7C1B" wp14:editId="034F0DF9">
            <wp:simplePos x="0" y="0"/>
            <wp:positionH relativeFrom="column">
              <wp:posOffset>5410200</wp:posOffset>
            </wp:positionH>
            <wp:positionV relativeFrom="paragraph">
              <wp:posOffset>1296604</wp:posOffset>
            </wp:positionV>
            <wp:extent cx="1133856" cy="473173"/>
            <wp:effectExtent l="0" t="0" r="9525" b="317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-esiea-transpar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3856" cy="473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CD7"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4443730</wp:posOffset>
                </wp:positionV>
                <wp:extent cx="3025140" cy="262255"/>
                <wp:effectExtent l="0" t="0" r="3810" b="444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262255"/>
                          <a:chOff x="0" y="0"/>
                          <a:chExt cx="2738120" cy="264160"/>
                        </a:xfrm>
                      </wpg:grpSpPr>
                      <wps:wsp>
                        <wps:cNvPr id="11" name="Zone de texte 11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87269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0CB" w:rsidRPr="008131F3" w:rsidRDefault="00714246" w:rsidP="00E960CB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Projets d’études</w:t>
                              </w:r>
                            </w:p>
                            <w:p w:rsidR="00E960CB" w:rsidRPr="00BC5ADF" w:rsidRDefault="00E960CB" w:rsidP="00E960CB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:rsidR="00E960CB" w:rsidRDefault="00E960CB" w:rsidP="00E960C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30" style="position:absolute;margin-left:44.8pt;margin-top:349.9pt;width:238.2pt;height:20.65pt;z-index:25165056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">
                <v:shape id="Zone de texte 11" o:spid="_x0000_s1031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" fillcolor="#187269" stroked="f">
                  <v:textbox>
                    <w:txbxContent>
                      <w:p w:rsidR="00E960CB" w:rsidRPr="008131F3" w:rsidRDefault="00714246" w:rsidP="00E960CB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Projets d’études</w:t>
                        </w:r>
                      </w:p>
                      <w:p w:rsidR="00E960CB" w:rsidRPr="00BC5ADF" w:rsidRDefault="00E960CB" w:rsidP="00E960CB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  <w:p w:rsidR="00E960CB" w:rsidRDefault="00E960CB" w:rsidP="00E960CB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2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">
                  <v:imagedata r:id="rId21" o:title=""/>
                  <v:path arrowok="t"/>
                </v:shape>
              </v:group>
            </w:pict>
          </mc:Fallback>
        </mc:AlternateContent>
      </w:r>
      <w:r w:rsidR="00543CD7"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239B89DE" wp14:editId="2104CFB5">
                <wp:simplePos x="0" y="0"/>
                <wp:positionH relativeFrom="column">
                  <wp:posOffset>568960</wp:posOffset>
                </wp:positionH>
                <wp:positionV relativeFrom="paragraph">
                  <wp:posOffset>5982970</wp:posOffset>
                </wp:positionV>
                <wp:extent cx="3023235" cy="262255"/>
                <wp:effectExtent l="0" t="0" r="5715" b="4445"/>
                <wp:wrapThrough wrapText="bothSides">
                  <wp:wrapPolygon edited="0">
                    <wp:start x="0" y="0"/>
                    <wp:lineTo x="0" y="20397"/>
                    <wp:lineTo x="21505" y="20397"/>
                    <wp:lineTo x="21505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235" cy="262255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B89DE" id="Groupe 4" o:spid="_x0000_s1033" style="position:absolute;margin-left:44.8pt;margin-top:471.1pt;width:238.05pt;height:20.65pt;z-index:251638272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">
                <v:shape id="Zone de texte 69" o:spid="_x0000_s1034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" fillcolor="#48b6a8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4" o:spid="_x0000_s1035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">
                  <v:imagedata r:id="rId23" o:title=""/>
                  <v:path arrowok="t"/>
                </v:shape>
                <w10:wrap type="through"/>
              </v:group>
            </w:pict>
          </mc:Fallback>
        </mc:AlternateContent>
      </w:r>
      <w:r w:rsidR="00543CD7"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1357630</wp:posOffset>
                </wp:positionV>
                <wp:extent cx="5795645" cy="158115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FE71F5" w:rsidRDefault="00F95150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2012</w:t>
                            </w:r>
                            <w:r w:rsidR="00533C46" w:rsidRPr="004228E2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2017</w:t>
                            </w:r>
                            <w:r w:rsidR="00FE71F5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5D0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Formation ingénieur des Sciences du Numérique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73A4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ESIEA</w:t>
                            </w:r>
                          </w:p>
                          <w:p w:rsidR="00972C55" w:rsidRPr="002465D0" w:rsidRDefault="00F95150" w:rsidP="00972C55">
                            <w:pPr>
                              <w:pStyle w:val="Textedebulles"/>
                              <w:numPr>
                                <w:ilvl w:val="1"/>
                                <w:numId w:val="38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465D0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 xml:space="preserve">Majeure Cloud </w:t>
                            </w:r>
                            <w:proofErr w:type="spellStart"/>
                            <w:r w:rsidRPr="002465D0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Computing</w:t>
                            </w:r>
                            <w:proofErr w:type="spellEnd"/>
                            <w:r w:rsidR="00543CD7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 xml:space="preserve"> – Mineure Smart Home, Smart </w:t>
                            </w:r>
                            <w:proofErr w:type="spellStart"/>
                            <w:r w:rsidR="00543CD7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Energy</w:t>
                            </w:r>
                            <w:proofErr w:type="spellEnd"/>
                          </w:p>
                          <w:p w:rsidR="00972C55" w:rsidRPr="004228E2" w:rsidRDefault="00972C55" w:rsidP="00972C5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2015</w:t>
                            </w:r>
                            <w:r w:rsidR="00FE71F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FE71F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65D0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Semestre d’échange international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73A4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Beijing Jiaotong University</w:t>
                            </w:r>
                          </w:p>
                          <w:p w:rsidR="00972C55" w:rsidRPr="002465D0" w:rsidRDefault="00972C55" w:rsidP="00972C55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u w:val="single"/>
                              </w:rPr>
                            </w:pPr>
                            <w:r w:rsidRPr="002465D0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Software Engineering Department</w:t>
                            </w:r>
                            <w:r w:rsidR="002300E0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:rsidR="00533C46" w:rsidRPr="008073A4" w:rsidRDefault="00F95150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</w:t>
                            </w:r>
                            <w:r w:rsidR="00972C5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 w:rsidR="00FE71F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–</w:t>
                            </w:r>
                            <w:r w:rsidR="00972C5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2012</w:t>
                            </w:r>
                            <w:r w:rsidR="00FE71F5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2C55" w:rsidRPr="002465D0">
                              <w:rPr>
                                <w:rFonts w:ascii="Corbel" w:hAnsi="Corbel" w:cs="SegoePro-Bold"/>
                                <w:b/>
                                <w:bCs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Baccalauréat Scientifique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8073A4">
                              <w:rPr>
                                <w:rFonts w:ascii="Wingdings" w:hAnsi="Wingdings"/>
                                <w:b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073A4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2C55" w:rsidRPr="008073A4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Claude Monet</w:t>
                            </w:r>
                          </w:p>
                          <w:p w:rsidR="00533C46" w:rsidRPr="002465D0" w:rsidRDefault="00972C55" w:rsidP="00791F2D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u w:val="single"/>
                              </w:rPr>
                            </w:pPr>
                            <w:r w:rsidRPr="002465D0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Mention « assez bien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6" o:spid="_x0000_s1036" type="#_x0000_t202" style="position:absolute;margin-left:53.55pt;margin-top:106.9pt;width:456.35pt;height:124.5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" filled="f" stroked="f">
                <v:textbox>
                  <w:txbxContent>
                    <w:p w:rsidR="00533C46" w:rsidRPr="00FE71F5" w:rsidRDefault="00F95150" w:rsidP="004B60A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2012</w:t>
                      </w:r>
                      <w:r w:rsidR="00533C46" w:rsidRPr="004228E2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2017</w:t>
                      </w:r>
                      <w:r w:rsidR="00FE71F5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2465D0">
                        <w:rPr>
                          <w:rFonts w:ascii="Corbel" w:hAnsi="Corbel" w:cs="SegoePro-Bold"/>
                          <w:b/>
                          <w:bCs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Formation ingénieur des Sciences du Numérique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073A4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ESIEA</w:t>
                      </w:r>
                    </w:p>
                    <w:p w:rsidR="00972C55" w:rsidRPr="002465D0" w:rsidRDefault="00F95150" w:rsidP="00972C55">
                      <w:pPr>
                        <w:pStyle w:val="Textedebulles"/>
                        <w:numPr>
                          <w:ilvl w:val="1"/>
                          <w:numId w:val="38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</w:pPr>
                      <w:r w:rsidRPr="002465D0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 xml:space="preserve">Majeure Cloud </w:t>
                      </w:r>
                      <w:proofErr w:type="spellStart"/>
                      <w:r w:rsidRPr="002465D0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Computing</w:t>
                      </w:r>
                      <w:proofErr w:type="spellEnd"/>
                      <w:r w:rsidR="00543CD7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 xml:space="preserve"> – Mineure Smart Home, Smart </w:t>
                      </w:r>
                      <w:proofErr w:type="spellStart"/>
                      <w:r w:rsidR="00543CD7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Energy</w:t>
                      </w:r>
                      <w:proofErr w:type="spellEnd"/>
                    </w:p>
                    <w:p w:rsidR="00972C55" w:rsidRPr="004228E2" w:rsidRDefault="00972C55" w:rsidP="00972C55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2015</w:t>
                      </w:r>
                      <w:r w:rsidR="00FE71F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FE71F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2465D0">
                        <w:rPr>
                          <w:rFonts w:ascii="Corbel" w:hAnsi="Corbel" w:cs="SegoePro-Bold"/>
                          <w:b/>
                          <w:bCs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Semestre d’échange international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073A4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Beijing Jiaotong University</w:t>
                      </w:r>
                    </w:p>
                    <w:p w:rsidR="00972C55" w:rsidRPr="002465D0" w:rsidRDefault="00972C55" w:rsidP="00972C55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Corbel" w:hAnsi="Corbel"/>
                          <w:b/>
                          <w:color w:val="7F7F7F" w:themeColor="text1" w:themeTint="80"/>
                          <w:u w:val="single"/>
                        </w:rPr>
                      </w:pPr>
                      <w:r w:rsidRPr="002465D0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Software Engineering Department</w:t>
                      </w:r>
                      <w:r w:rsidR="002300E0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:rsidR="00533C46" w:rsidRPr="008073A4" w:rsidRDefault="00F95150" w:rsidP="004B60AA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</w:t>
                      </w:r>
                      <w:r w:rsidR="00972C5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0 </w:t>
                      </w:r>
                      <w:r w:rsidR="00FE71F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–</w:t>
                      </w:r>
                      <w:r w:rsidR="00972C5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2012</w:t>
                      </w:r>
                      <w:r w:rsidR="00FE71F5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972C55" w:rsidRPr="002465D0">
                        <w:rPr>
                          <w:rFonts w:ascii="Corbel" w:hAnsi="Corbel" w:cs="SegoePro-Bold"/>
                          <w:b/>
                          <w:bCs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Baccalauréat Scientifique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8073A4">
                        <w:rPr>
                          <w:rFonts w:ascii="Wingdings" w:hAnsi="Wingdings"/>
                          <w:b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8073A4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972C55" w:rsidRPr="008073A4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Claude Monet</w:t>
                      </w:r>
                    </w:p>
                    <w:p w:rsidR="00533C46" w:rsidRPr="002465D0" w:rsidRDefault="00972C55" w:rsidP="00791F2D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Corbel" w:hAnsi="Corbel"/>
                          <w:b/>
                          <w:color w:val="7F7F7F" w:themeColor="text1" w:themeTint="80"/>
                          <w:u w:val="single"/>
                        </w:rPr>
                      </w:pPr>
                      <w:r w:rsidRPr="002465D0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Mention « assez bien »</w:t>
                      </w:r>
                    </w:p>
                  </w:txbxContent>
                </v:textbox>
              </v:shape>
            </w:pict>
          </mc:Fallback>
        </mc:AlternateContent>
      </w:r>
      <w:r w:rsidR="00543CD7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3453130</wp:posOffset>
                </wp:positionV>
                <wp:extent cx="5795645" cy="102870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533C46" w:rsidRPr="002303A4" w:rsidRDefault="00F95150" w:rsidP="00F52B9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Avril 2016</w:t>
                            </w:r>
                            <w:r w:rsidR="00533C46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Août 2016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EIA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Stagiaire développement web</w:t>
                            </w:r>
                          </w:p>
                          <w:p w:rsidR="00533C46" w:rsidRDefault="00825E9E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Intranet intégrant la</w:t>
                            </w:r>
                            <w:r w:rsidR="000F5B72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vision de performance et de la qualité 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de production </w:t>
                            </w:r>
                            <w:r w:rsidR="000F5B72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de l’entreprise</w:t>
                            </w:r>
                          </w:p>
                          <w:p w:rsidR="00533C46" w:rsidRPr="007734B9" w:rsidRDefault="00543CD7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Formation et documentation technique de l’intranet</w:t>
                            </w:r>
                          </w:p>
                          <w:p w:rsidR="00533C46" w:rsidRPr="00150016" w:rsidRDefault="007734B9" w:rsidP="00150016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</w:t>
                            </w:r>
                            <w:bookmarkStart w:id="0" w:name="_GoBack"/>
                            <w:bookmarkEnd w:id="0"/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ages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 : PHP / MySQL / HTML, CSS,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3" o:spid="_x0000_s1037" type="#_x0000_t202" style="position:absolute;margin-left:53.55pt;margin-top:271.9pt;width:456.35pt;height:81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" filled="f" stroked="f">
                <v:textbox>
                  <w:txbxContent>
                    <w:p w:rsidR="00533C46" w:rsidRPr="002303A4" w:rsidRDefault="00F95150" w:rsidP="00F52B9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Avril 2016</w:t>
                      </w:r>
                      <w:r w:rsidR="00533C46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Août 2016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EIA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Stagiaire développement web</w:t>
                      </w:r>
                    </w:p>
                    <w:p w:rsidR="00533C46" w:rsidRDefault="00825E9E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Intranet intégrant la</w:t>
                      </w:r>
                      <w:r w:rsidR="000F5B72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vision de performance et de la qualité 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de production </w:t>
                      </w:r>
                      <w:r w:rsidR="000F5B72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de l’entreprise</w:t>
                      </w:r>
                    </w:p>
                    <w:p w:rsidR="00533C46" w:rsidRPr="007734B9" w:rsidRDefault="00543CD7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Formation et documentation technique de l’intranet</w:t>
                      </w:r>
                    </w:p>
                    <w:p w:rsidR="00533C46" w:rsidRPr="00150016" w:rsidRDefault="007734B9" w:rsidP="00150016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</w:t>
                      </w:r>
                      <w:bookmarkStart w:id="1" w:name="_GoBack"/>
                      <w:bookmarkEnd w:id="1"/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ages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 : PHP / MySQL / HTML, CSS, JS</w:t>
                      </w:r>
                    </w:p>
                  </w:txbxContent>
                </v:textbox>
              </v:shape>
            </w:pict>
          </mc:Fallback>
        </mc:AlternateContent>
      </w:r>
      <w:r w:rsidR="00543CD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4843780</wp:posOffset>
                </wp:positionV>
                <wp:extent cx="5795645" cy="1028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85001D" w:rsidRPr="002303A4" w:rsidRDefault="002A2F81" w:rsidP="0085001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2015</w:t>
                            </w:r>
                            <w:r w:rsidR="0085001D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001D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2016</w:t>
                            </w:r>
                            <w:r w:rsidR="0085001D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001D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85001D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00E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Crowd</w:t>
                            </w:r>
                            <w:proofErr w:type="spellEnd"/>
                            <w:r w:rsidR="002300E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00E0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Analysis</w:t>
                            </w:r>
                            <w:proofErr w:type="spellEnd"/>
                            <w:r w:rsidR="0085001D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5001D" w:rsidRDefault="002A2F81" w:rsidP="0085001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Création d’une application sur des informations de géolocalisation sur la plateforme IBM Bluemix de manière </w:t>
                            </w:r>
                            <w:r w:rsidRPr="002A2F81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agile</w:t>
                            </w:r>
                          </w:p>
                          <w:p w:rsidR="00DD2554" w:rsidRPr="00150016" w:rsidRDefault="00DD2554" w:rsidP="00DD2554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7734B9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Langages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 : Java (Android Studio), MySQL, NoSQL, Python, R</w:t>
                            </w:r>
                          </w:p>
                          <w:p w:rsidR="0085001D" w:rsidRPr="00150016" w:rsidRDefault="00DD2554" w:rsidP="0085001D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Services Bluemix</w:t>
                            </w:r>
                            <w:r w:rsidR="0085001D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Cloudant, dashDB, Apache Spark, ESRI ArcGIS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" o:spid="_x0000_s1038" type="#_x0000_t202" style="position:absolute;margin-left:53.55pt;margin-top:381.4pt;width:456.35pt;height:81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" filled="f" stroked="f">
                <v:textbox>
                  <w:txbxContent>
                    <w:p w:rsidR="0085001D" w:rsidRPr="002303A4" w:rsidRDefault="002A2F81" w:rsidP="0085001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2015</w:t>
                      </w:r>
                      <w:r w:rsidR="0085001D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85001D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2016</w:t>
                      </w:r>
                      <w:r w:rsidR="0085001D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85001D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85001D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00E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Crowd</w:t>
                      </w:r>
                      <w:proofErr w:type="spellEnd"/>
                      <w:r w:rsidR="002300E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00E0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Analysis</w:t>
                      </w:r>
                      <w:proofErr w:type="spellEnd"/>
                      <w:r w:rsidR="0085001D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5001D" w:rsidRDefault="002A2F81" w:rsidP="0085001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Création d’une application sur des informations de géolocalisation sur la plateforme IBM Bluemix de manière </w:t>
                      </w:r>
                      <w:r w:rsidRPr="002A2F81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agile</w:t>
                      </w:r>
                    </w:p>
                    <w:p w:rsidR="00DD2554" w:rsidRPr="00150016" w:rsidRDefault="00DD2554" w:rsidP="00DD2554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7734B9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Langages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 : Java (Android Studio), MySQL, NoSQL, Python, R</w:t>
                      </w:r>
                    </w:p>
                    <w:p w:rsidR="0085001D" w:rsidRPr="00150016" w:rsidRDefault="00DD2554" w:rsidP="0085001D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Services Bluemix</w:t>
                      </w:r>
                      <w:r w:rsidR="0085001D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Cloudant, dashDB, Apache Spark, ESRI ArcGIS</w:t>
                      </w:r>
                    </w:p>
                  </w:txbxContent>
                </v:textbox>
              </v:shape>
            </w:pict>
          </mc:Fallback>
        </mc:AlternateContent>
      </w:r>
      <w:r w:rsidR="00543CD7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7B2913F" wp14:editId="187B0810">
                <wp:simplePos x="0" y="0"/>
                <wp:positionH relativeFrom="column">
                  <wp:posOffset>638810</wp:posOffset>
                </wp:positionH>
                <wp:positionV relativeFrom="paragraph">
                  <wp:posOffset>6320155</wp:posOffset>
                </wp:positionV>
                <wp:extent cx="5836920" cy="1362075"/>
                <wp:effectExtent l="0" t="0" r="0" b="952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960" w:rsidRDefault="00533C46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  <w:r w:rsidRPr="00260D98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Anglais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 w:rsidRPr="00DC5877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Courant </w:t>
                            </w:r>
                            <w:r w:rsidR="004334F3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(TOEIC : 88</w:t>
                            </w:r>
                            <w:r w:rsidR="00E12960" w:rsidRPr="00DC5877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5)</w:t>
                            </w:r>
                            <w:r w:rsidR="00E12960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540C71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FE71F5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15001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Espagnol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Intermédiaire</w:t>
                            </w:r>
                            <w:r w:rsidR="0015001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Pr="00E12960" w:rsidRDefault="00150016" w:rsidP="00E1296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Français, Cantonais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12960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Langues maternelles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 w:rsidR="00FE71F5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Mandarin</w:t>
                            </w:r>
                            <w:r w:rsidR="00533C46"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2960"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Notions</w:t>
                            </w:r>
                          </w:p>
                          <w:p w:rsidR="00533C46" w:rsidRPr="00DC5877" w:rsidRDefault="002656F0" w:rsidP="00DC587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300"/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Software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ab/>
                            </w:r>
                            <w:r w:rsidR="0015001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Programmation</w:t>
                            </w:r>
                            <w:r w:rsidR="00533C46"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Default="002656F0" w:rsidP="0043288E">
                            <w:p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Microsoft Project, Android Studio, Symfony2,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ab/>
                              <w:t>C, Java, HTML, CSS, JS, Python, R,</w:t>
                            </w:r>
                            <w:r w:rsidR="00DB0CD2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Shell</w:t>
                            </w:r>
                          </w:p>
                          <w:p w:rsidR="002656F0" w:rsidRPr="002656F0" w:rsidRDefault="002656F0" w:rsidP="002656F0">
                            <w:pP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VMware, VirtualBox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913F" id="Zone de texte 37" o:spid="_x0000_s1039" type="#_x0000_t202" style="position:absolute;margin-left:50.3pt;margin-top:497.65pt;width:459.6pt;height:107.2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" filled="f" stroked="f">
                <v:textbox>
                  <w:txbxContent>
                    <w:p w:rsidR="00E12960" w:rsidRDefault="00533C46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  <w:r w:rsidRPr="00260D98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Anglais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E12960" w:rsidRPr="00DC5877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Courant </w:t>
                      </w:r>
                      <w:r w:rsidR="004334F3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(TOEIC : 88</w:t>
                      </w:r>
                      <w:r w:rsidR="00E12960" w:rsidRPr="00DC5877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5)</w:t>
                      </w:r>
                      <w:r w:rsidR="00E12960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E12960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540C71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FE71F5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15001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Espagnol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E12960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Intermédiaire</w:t>
                      </w:r>
                      <w:r w:rsidR="0015001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Pr="00E12960" w:rsidRDefault="00150016" w:rsidP="00E1296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Français, Cantonais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 </w:t>
                      </w:r>
                      <w:r w:rsidR="00E12960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Langues maternelles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E12960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 w:rsidR="00FE71F5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Mandarin</w:t>
                      </w:r>
                      <w:r w:rsidR="00533C46"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  <w:r w:rsidR="00E12960"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Notions</w:t>
                      </w:r>
                    </w:p>
                    <w:p w:rsidR="00533C46" w:rsidRPr="00DC5877" w:rsidRDefault="002656F0" w:rsidP="00DC5877">
                      <w:pPr>
                        <w:pStyle w:val="Textedebulles"/>
                        <w:tabs>
                          <w:tab w:val="left" w:pos="850"/>
                        </w:tabs>
                        <w:spacing w:before="300"/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Software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ab/>
                      </w:r>
                      <w:r w:rsidR="0015001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Programmation</w:t>
                      </w:r>
                      <w:r w:rsidR="00533C46"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Default="002656F0" w:rsidP="0043288E">
                      <w:pP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Microsoft Project, Android Studio, Symfony2,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ab/>
                        <w:t>C, Java, HTML, CSS, JS, Python, R,</w:t>
                      </w:r>
                      <w:r w:rsidR="00DB0CD2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Shell</w:t>
                      </w:r>
                    </w:p>
                    <w:p w:rsidR="002656F0" w:rsidRPr="002656F0" w:rsidRDefault="002656F0" w:rsidP="002656F0">
                      <w:pP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VMware, VirtualBox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CD7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5AE1855" wp14:editId="02E81A32">
                <wp:simplePos x="0" y="0"/>
                <wp:positionH relativeFrom="column">
                  <wp:posOffset>680085</wp:posOffset>
                </wp:positionH>
                <wp:positionV relativeFrom="paragraph">
                  <wp:posOffset>8135620</wp:posOffset>
                </wp:positionV>
                <wp:extent cx="5795645" cy="1389380"/>
                <wp:effectExtent l="0" t="0" r="0" b="127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5" cy="138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01D" w:rsidRDefault="00533C46" w:rsidP="00BE5C0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Association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br/>
                            </w:r>
                            <w:r w:rsidR="00714246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Pôle Tutorat de l’Association étudiante de l’ESIEA – </w:t>
                            </w:r>
                          </w:p>
                          <w:p w:rsidR="00533C46" w:rsidRDefault="00714246" w:rsidP="00BE5C0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séances de soutien scolaire inter-promotion et collaboration avec le corps pédagogique</w:t>
                            </w:r>
                          </w:p>
                          <w:p w:rsidR="00533C46" w:rsidRPr="00BE5C04" w:rsidRDefault="00533C46" w:rsidP="00BE5C0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300"/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EC974C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Sport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33C46" w:rsidRDefault="00714246" w:rsidP="00BE5C04">
                            <w:pPr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  <w:t>Tennis de table, arbitre niveau national (collège)</w:t>
                            </w:r>
                            <w:r w:rsidR="002A2F81"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  <w:tab/>
                            </w:r>
                            <w:r w:rsidR="002A2F81"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  <w:tab/>
                              <w:t>Cyclisme</w:t>
                            </w:r>
                          </w:p>
                          <w:p w:rsidR="00714246" w:rsidRPr="00BE5C04" w:rsidRDefault="00714246" w:rsidP="00BE5C04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  <w:t>Basketball amateur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1855" id="Zone de texte 76" o:spid="_x0000_s1040" type="#_x0000_t202" style="position:absolute;margin-left:53.55pt;margin-top:640.6pt;width:456.35pt;height:109.4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" filled="f" stroked="f">
                <v:textbox>
                  <w:txbxContent>
                    <w:p w:rsidR="0085001D" w:rsidRDefault="00533C46" w:rsidP="00BE5C0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Association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br/>
                      </w:r>
                      <w:r w:rsidR="00714246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Pôle Tutorat de l’Association étudiante de l’ESIEA – </w:t>
                      </w:r>
                    </w:p>
                    <w:p w:rsidR="00533C46" w:rsidRDefault="00714246" w:rsidP="00BE5C0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séances de soutien scolaire inter-promotion et collaboration avec le corps pédagogique</w:t>
                      </w:r>
                    </w:p>
                    <w:p w:rsidR="00533C46" w:rsidRPr="00BE5C04" w:rsidRDefault="00533C46" w:rsidP="00BE5C04">
                      <w:pPr>
                        <w:pStyle w:val="Textedebulles"/>
                        <w:tabs>
                          <w:tab w:val="left" w:pos="850"/>
                        </w:tabs>
                        <w:spacing w:before="300"/>
                        <w:rPr>
                          <w:rFonts w:ascii="Corbel" w:hAnsi="Corbel" w:cs="SegoePro-Italic"/>
                          <w:i/>
                          <w:iCs/>
                          <w:caps/>
                          <w:color w:val="EC974C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Sport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33C46" w:rsidRDefault="00714246" w:rsidP="00BE5C04">
                      <w:pPr>
                        <w:rPr>
                          <w:rFonts w:ascii="Corbel" w:hAnsi="Corbel" w:cs="SegoePro-Light"/>
                          <w:color w:val="7F7F7F" w:themeColor="text1" w:themeTint="80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</w:rPr>
                        <w:t>Tennis de table, arbitre niveau national (collège)</w:t>
                      </w:r>
                      <w:r w:rsidR="002A2F81">
                        <w:rPr>
                          <w:rFonts w:ascii="Corbel" w:hAnsi="Corbel" w:cs="SegoePro-Light"/>
                          <w:color w:val="7F7F7F" w:themeColor="text1" w:themeTint="80"/>
                        </w:rPr>
                        <w:tab/>
                      </w:r>
                      <w:r w:rsidR="002A2F81">
                        <w:rPr>
                          <w:rFonts w:ascii="Corbel" w:hAnsi="Corbel" w:cs="SegoePro-Light"/>
                          <w:color w:val="7F7F7F" w:themeColor="text1" w:themeTint="80"/>
                        </w:rPr>
                        <w:tab/>
                        <w:t>Cyclisme</w:t>
                      </w:r>
                    </w:p>
                    <w:p w:rsidR="00714246" w:rsidRPr="00BE5C04" w:rsidRDefault="00714246" w:rsidP="00BE5C04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</w:rPr>
                        <w:t>Basketball amateur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CD7">
        <w:rPr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1062355</wp:posOffset>
                </wp:positionV>
                <wp:extent cx="3023235" cy="262255"/>
                <wp:effectExtent l="0" t="0" r="5715" b="4445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235" cy="262255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2" o:spid="_x0000_s1041" style="position:absolute;margin-left:44.85pt;margin-top:83.65pt;width:238.05pt;height:20.65pt;z-index:25163008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">
                <v:shape id="Zone de texte 65" o:spid="_x0000_s1042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43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">
                  <v:imagedata r:id="rId25" o:title=""/>
                  <v:path arrowok="t"/>
                </v:shape>
              </v:group>
            </w:pict>
          </mc:Fallback>
        </mc:AlternateContent>
      </w:r>
      <w:r w:rsidR="00543CD7"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3148330</wp:posOffset>
                </wp:positionV>
                <wp:extent cx="3030220" cy="264160"/>
                <wp:effectExtent l="0" t="0" r="0" b="254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2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8131F3" w:rsidRDefault="00533C4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:rsidR="004B558B" w:rsidRDefault="004B558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3" o:spid="_x0000_s1044" style="position:absolute;margin-left:44.5pt;margin-top:247.9pt;width:238.6pt;height:20.8pt;z-index:251642368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">
                <v:shape id="Zone de texte 18" o:spid="_x0000_s1045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" fillcolor="#11514b" stroked="f">
                  <v:textbox>
                    <w:txbxContent>
                      <w:p w:rsidR="00533C46" w:rsidRPr="008131F3" w:rsidRDefault="00533C4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  <w:p w:rsidR="004B558B" w:rsidRDefault="004B558B"/>
                    </w:txbxContent>
                  </v:textbox>
                </v:shape>
                <v:shape id="Image 2" o:spid="_x0000_s1046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">
                  <v:imagedata r:id="rId21" o:title=""/>
                  <v:path arrowok="t"/>
                </v:shape>
              </v:group>
            </w:pict>
          </mc:Fallback>
        </mc:AlternateContent>
      </w:r>
      <w:r w:rsidR="0085001D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D41B52D" wp14:editId="7CD03DFD">
                <wp:simplePos x="0" y="0"/>
                <wp:positionH relativeFrom="column">
                  <wp:posOffset>577850</wp:posOffset>
                </wp:positionH>
                <wp:positionV relativeFrom="paragraph">
                  <wp:posOffset>7853045</wp:posOffset>
                </wp:positionV>
                <wp:extent cx="3022600" cy="262800"/>
                <wp:effectExtent l="0" t="0" r="6350" b="4445"/>
                <wp:wrapThrough wrapText="bothSides">
                  <wp:wrapPolygon edited="0">
                    <wp:start x="0" y="0"/>
                    <wp:lineTo x="0" y="20397"/>
                    <wp:lineTo x="21509" y="20397"/>
                    <wp:lineTo x="21509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0" cy="26280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1B52D" id="Groupe 5" o:spid="_x0000_s1047" style="position:absolute;margin-left:45.5pt;margin-top:618.35pt;width:238pt;height:20.7pt;z-index:251662848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">
                <v:shape id="Zone de texte 73" o:spid="_x0000_s1048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9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">
                  <v:imagedata r:id="rId27" o:title=""/>
                  <v:path arrowok="t"/>
                </v:shape>
                <w10:wrap type="through"/>
              </v:group>
            </w:pict>
          </mc:Fallback>
        </mc:AlternateContent>
      </w:r>
      <w:r w:rsidR="00714246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D4CF33F" wp14:editId="6C1CB012">
                <wp:simplePos x="0" y="0"/>
                <wp:positionH relativeFrom="column">
                  <wp:posOffset>590397</wp:posOffset>
                </wp:positionH>
                <wp:positionV relativeFrom="paragraph">
                  <wp:posOffset>128880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9E08B" id="Connecteur droit 90" o:spid="_x0000_s1026" style="position:absolute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5pt,10.15pt" to="46.5pt,7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" strokecolor="white [3212]" strokeweight="6pt">
                <v:stroke dashstyle="1 1" endcap="round"/>
              </v:lin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0FF5A829" wp14:editId="5E40E829">
                <wp:simplePos x="0" y="0"/>
                <wp:positionH relativeFrom="column">
                  <wp:posOffset>608965</wp:posOffset>
                </wp:positionH>
                <wp:positionV relativeFrom="paragraph">
                  <wp:posOffset>129540</wp:posOffset>
                </wp:positionV>
                <wp:extent cx="6084000" cy="807085"/>
                <wp:effectExtent l="0" t="0" r="0" b="0"/>
                <wp:wrapThrough wrapText="bothSides">
                  <wp:wrapPolygon edited="0">
                    <wp:start x="0" y="0"/>
                    <wp:lineTo x="0" y="20903"/>
                    <wp:lineTo x="21508" y="20903"/>
                    <wp:lineTo x="21508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00" cy="8070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75570E" w:rsidRDefault="00653B5D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À la r</w:t>
                            </w:r>
                            <w:r w:rsidR="00203FB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echerche de stage de fin d’études (6 mois) </w:t>
                            </w:r>
                            <w:r w:rsidR="00203FB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dès Février 201</w:t>
                            </w:r>
                            <w:r w:rsidR="00543CD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203FB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5A829" id="Zone de texte 14" o:spid="_x0000_s1050" type="#_x0000_t202" style="position:absolute;margin-left:47.95pt;margin-top:10.2pt;width:479.05pt;height:63.55pt;z-index: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" fillcolor="#e06721" stroked="f">
                <v:textbox inset="7mm,,,0">
                  <w:txbxContent>
                    <w:p w:rsidR="00533C46" w:rsidRPr="0075570E" w:rsidRDefault="00653B5D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À la r</w:t>
                      </w:r>
                      <w:r w:rsidR="00203FB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echerche de stage de fin d’études (6 mois) </w:t>
                      </w:r>
                      <w:r w:rsidR="00203FB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dès Février 201</w:t>
                      </w:r>
                      <w:r w:rsidR="00543CD7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203FB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D2CA540" wp14:editId="74CC6DB3">
                <wp:simplePos x="0" y="0"/>
                <wp:positionH relativeFrom="column">
                  <wp:posOffset>-899795</wp:posOffset>
                </wp:positionH>
                <wp:positionV relativeFrom="paragraph">
                  <wp:posOffset>125730</wp:posOffset>
                </wp:positionV>
                <wp:extent cx="1476000" cy="9499145"/>
                <wp:effectExtent l="0" t="0" r="0" b="698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6B117" id="Rectangle 91" o:spid="_x0000_s1026" style="position:absolute;margin-left:-70.85pt;margin-top:9.9pt;width:116.2pt;height:747.9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" fillcolor="#48b6a8" stroked="f"/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464704" behindDoc="0" locked="0" layoutInCell="1" allowOverlap="1" wp14:anchorId="619969FB" wp14:editId="5583A90F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2FBEA" id="Grouper 92" o:spid="_x0000_s1026" style="position:absolute;margin-left:455.8pt;margin-top:8.9pt;width:67.35pt;height:65.8pt;z-index:251464704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533C46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36F98D5A" wp14:editId="1EB07490">
                <wp:simplePos x="0" y="0"/>
                <wp:positionH relativeFrom="column">
                  <wp:posOffset>-909320</wp:posOffset>
                </wp:positionH>
                <wp:positionV relativeFrom="paragraph">
                  <wp:posOffset>6031230</wp:posOffset>
                </wp:positionV>
                <wp:extent cx="1797862" cy="3554057"/>
                <wp:effectExtent l="0" t="0" r="31115" b="533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4881A" id="Grouper 89" o:spid="_x0000_s1026" style="position:absolute;margin-left:-71.6pt;margin-top:474.9pt;width:141.55pt;height:279.85pt;z-index:251777024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41E" w:rsidRDefault="00BF041E" w:rsidP="00B51FFB">
      <w:r>
        <w:separator/>
      </w:r>
    </w:p>
  </w:endnote>
  <w:endnote w:type="continuationSeparator" w:id="0">
    <w:p w:rsidR="00BF041E" w:rsidRDefault="00BF041E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41E" w:rsidRDefault="00BF041E" w:rsidP="00B51FFB">
      <w:r>
        <w:separator/>
      </w:r>
    </w:p>
  </w:footnote>
  <w:footnote w:type="continuationSeparator" w:id="0">
    <w:p w:rsidR="00BF041E" w:rsidRDefault="00BF041E" w:rsidP="00B51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773A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5E46229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"/>
  </w:num>
  <w:num w:numId="3">
    <w:abstractNumId w:val="21"/>
  </w:num>
  <w:num w:numId="4">
    <w:abstractNumId w:val="9"/>
  </w:num>
  <w:num w:numId="5">
    <w:abstractNumId w:val="19"/>
  </w:num>
  <w:num w:numId="6">
    <w:abstractNumId w:val="2"/>
  </w:num>
  <w:num w:numId="7">
    <w:abstractNumId w:val="6"/>
  </w:num>
  <w:num w:numId="8">
    <w:abstractNumId w:val="16"/>
  </w:num>
  <w:num w:numId="9">
    <w:abstractNumId w:val="22"/>
  </w:num>
  <w:num w:numId="10">
    <w:abstractNumId w:val="28"/>
  </w:num>
  <w:num w:numId="11">
    <w:abstractNumId w:val="31"/>
  </w:num>
  <w:num w:numId="12">
    <w:abstractNumId w:val="29"/>
  </w:num>
  <w:num w:numId="13">
    <w:abstractNumId w:val="34"/>
  </w:num>
  <w:num w:numId="14">
    <w:abstractNumId w:val="38"/>
  </w:num>
  <w:num w:numId="15">
    <w:abstractNumId w:val="15"/>
  </w:num>
  <w:num w:numId="16">
    <w:abstractNumId w:val="12"/>
  </w:num>
  <w:num w:numId="17">
    <w:abstractNumId w:val="1"/>
  </w:num>
  <w:num w:numId="18">
    <w:abstractNumId w:val="7"/>
  </w:num>
  <w:num w:numId="19">
    <w:abstractNumId w:val="32"/>
  </w:num>
  <w:num w:numId="20">
    <w:abstractNumId w:val="23"/>
  </w:num>
  <w:num w:numId="21">
    <w:abstractNumId w:val="25"/>
  </w:num>
  <w:num w:numId="22">
    <w:abstractNumId w:val="18"/>
  </w:num>
  <w:num w:numId="23">
    <w:abstractNumId w:val="30"/>
  </w:num>
  <w:num w:numId="24">
    <w:abstractNumId w:val="5"/>
  </w:num>
  <w:num w:numId="25">
    <w:abstractNumId w:val="4"/>
  </w:num>
  <w:num w:numId="26">
    <w:abstractNumId w:val="20"/>
  </w:num>
  <w:num w:numId="27">
    <w:abstractNumId w:val="24"/>
  </w:num>
  <w:num w:numId="28">
    <w:abstractNumId w:val="0"/>
  </w:num>
  <w:num w:numId="29">
    <w:abstractNumId w:val="27"/>
  </w:num>
  <w:num w:numId="30">
    <w:abstractNumId w:val="10"/>
  </w:num>
  <w:num w:numId="31">
    <w:abstractNumId w:val="14"/>
  </w:num>
  <w:num w:numId="32">
    <w:abstractNumId w:val="17"/>
  </w:num>
  <w:num w:numId="33">
    <w:abstractNumId w:val="33"/>
  </w:num>
  <w:num w:numId="34">
    <w:abstractNumId w:val="8"/>
  </w:num>
  <w:num w:numId="35">
    <w:abstractNumId w:val="35"/>
  </w:num>
  <w:num w:numId="36">
    <w:abstractNumId w:val="26"/>
  </w:num>
  <w:num w:numId="37">
    <w:abstractNumId w:val="11"/>
  </w:num>
  <w:num w:numId="38">
    <w:abstractNumId w:val="3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fr-F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2E"/>
    <w:rsid w:val="000E5A1F"/>
    <w:rsid w:val="000F5B72"/>
    <w:rsid w:val="00150016"/>
    <w:rsid w:val="0017711C"/>
    <w:rsid w:val="00182834"/>
    <w:rsid w:val="001B01AB"/>
    <w:rsid w:val="001B55A0"/>
    <w:rsid w:val="00203FBB"/>
    <w:rsid w:val="002300E0"/>
    <w:rsid w:val="002303A4"/>
    <w:rsid w:val="002319E2"/>
    <w:rsid w:val="002465D0"/>
    <w:rsid w:val="00260D98"/>
    <w:rsid w:val="002656F0"/>
    <w:rsid w:val="002A2F81"/>
    <w:rsid w:val="00327B4C"/>
    <w:rsid w:val="003615FE"/>
    <w:rsid w:val="0037228E"/>
    <w:rsid w:val="00380ED0"/>
    <w:rsid w:val="003D445D"/>
    <w:rsid w:val="004228E2"/>
    <w:rsid w:val="00427934"/>
    <w:rsid w:val="0043288E"/>
    <w:rsid w:val="004334F3"/>
    <w:rsid w:val="00435BD6"/>
    <w:rsid w:val="00446CB6"/>
    <w:rsid w:val="004B558B"/>
    <w:rsid w:val="004B60AA"/>
    <w:rsid w:val="004D3A6C"/>
    <w:rsid w:val="00533C46"/>
    <w:rsid w:val="00540C71"/>
    <w:rsid w:val="00543CD7"/>
    <w:rsid w:val="00653B5D"/>
    <w:rsid w:val="006E1C2E"/>
    <w:rsid w:val="00714246"/>
    <w:rsid w:val="0075570E"/>
    <w:rsid w:val="007734B9"/>
    <w:rsid w:val="00773A5E"/>
    <w:rsid w:val="00784F03"/>
    <w:rsid w:val="00791F2D"/>
    <w:rsid w:val="007939E4"/>
    <w:rsid w:val="008073A4"/>
    <w:rsid w:val="008131F3"/>
    <w:rsid w:val="00825E9E"/>
    <w:rsid w:val="008424FA"/>
    <w:rsid w:val="0085001D"/>
    <w:rsid w:val="0089591B"/>
    <w:rsid w:val="00945931"/>
    <w:rsid w:val="00970C66"/>
    <w:rsid w:val="009710A2"/>
    <w:rsid w:val="00972C55"/>
    <w:rsid w:val="00A67E37"/>
    <w:rsid w:val="00AA2FEB"/>
    <w:rsid w:val="00AA6C16"/>
    <w:rsid w:val="00AD0774"/>
    <w:rsid w:val="00AD228F"/>
    <w:rsid w:val="00AE50C8"/>
    <w:rsid w:val="00AF7C19"/>
    <w:rsid w:val="00B47022"/>
    <w:rsid w:val="00B51FFB"/>
    <w:rsid w:val="00BC5ADF"/>
    <w:rsid w:val="00BE5C04"/>
    <w:rsid w:val="00BF041E"/>
    <w:rsid w:val="00CD7E8C"/>
    <w:rsid w:val="00CE06E8"/>
    <w:rsid w:val="00D326EE"/>
    <w:rsid w:val="00D32B99"/>
    <w:rsid w:val="00D8598A"/>
    <w:rsid w:val="00D873DD"/>
    <w:rsid w:val="00DA6C22"/>
    <w:rsid w:val="00DB0CD2"/>
    <w:rsid w:val="00DC5877"/>
    <w:rsid w:val="00DD2554"/>
    <w:rsid w:val="00E12960"/>
    <w:rsid w:val="00E27B5B"/>
    <w:rsid w:val="00E76932"/>
    <w:rsid w:val="00E960CB"/>
    <w:rsid w:val="00F52B97"/>
    <w:rsid w:val="00F93E26"/>
    <w:rsid w:val="00F95150"/>
    <w:rsid w:val="00F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9DDF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mailto:adresse@email.zz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mailto:adresse@email.zz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Gamer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2016-10-18T00:59:00Z</dcterms:created>
  <dcterms:modified xsi:type="dcterms:W3CDTF">2016-12-02T06:08:00Z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