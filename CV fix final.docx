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26" w:rsidRDefault="005B7B2D" w:rsidP="00E76932">
      <w:pPr>
        <w:jc w:val="both"/>
        <w:sectPr w:rsidR="00F93E26" w:rsidSect="00AD07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361" w:right="164" w:bottom="170" w:left="1304" w:header="709" w:footer="709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FF5A829" wp14:editId="5E40E829">
                <wp:simplePos x="0" y="0"/>
                <wp:positionH relativeFrom="column">
                  <wp:posOffset>662940</wp:posOffset>
                </wp:positionH>
                <wp:positionV relativeFrom="paragraph">
                  <wp:posOffset>194945</wp:posOffset>
                </wp:positionV>
                <wp:extent cx="6059805" cy="921385"/>
                <wp:effectExtent l="0" t="0" r="0" b="0"/>
                <wp:wrapThrough wrapText="bothSides">
                  <wp:wrapPolygon edited="0">
                    <wp:start x="0" y="0"/>
                    <wp:lineTo x="0" y="20990"/>
                    <wp:lineTo x="21525" y="20990"/>
                    <wp:lineTo x="21525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9805" cy="921385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75570E" w:rsidRDefault="00D0289F" w:rsidP="0075570E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Ingénieur jeune diplômé – Recherche d’un CDI à partir de Septembre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5A829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52.2pt;margin-top:15.35pt;width:477.15pt;height:72.5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" fillcolor="#e06721" stroked="f">
                <v:textbox inset="7mm,,,0">
                  <w:txbxContent>
                    <w:p w:rsidR="00533C46" w:rsidRPr="0075570E" w:rsidRDefault="00D0289F" w:rsidP="0075570E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Ingénieur jeune diplômé – Recherche d’un CDI à partir de Septembre 2017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3D5D">
        <w:rPr>
          <w:noProof/>
        </w:rPr>
        <mc:AlternateContent>
          <mc:Choice Requires="wps">
            <w:drawing>
              <wp:anchor distT="0" distB="0" distL="114300" distR="114300" simplePos="0" relativeHeight="251955712" behindDoc="1" locked="0" layoutInCell="1" allowOverlap="1" wp14:anchorId="3D2CA540" wp14:editId="74CC6DB3">
                <wp:simplePos x="0" y="0"/>
                <wp:positionH relativeFrom="column">
                  <wp:posOffset>-828040</wp:posOffset>
                </wp:positionH>
                <wp:positionV relativeFrom="paragraph">
                  <wp:posOffset>195638</wp:posOffset>
                </wp:positionV>
                <wp:extent cx="1503218" cy="9605645"/>
                <wp:effectExtent l="0" t="0" r="1905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96056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7E5D3" id="Rectangle 91" o:spid="_x0000_s1026" style="position:absolute;margin-left:-65.2pt;margin-top:15.4pt;width:118.35pt;height:756.35pt;z-index:-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" fillcolor="#48b6a8" stroked="f"/>
            </w:pict>
          </mc:Fallback>
        </mc:AlternateContent>
      </w:r>
      <w:r w:rsidR="00EE3D5D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694734B6" wp14:editId="6BBE1EDA">
                <wp:simplePos x="0" y="0"/>
                <wp:positionH relativeFrom="column">
                  <wp:posOffset>3599180</wp:posOffset>
                </wp:positionH>
                <wp:positionV relativeFrom="paragraph">
                  <wp:posOffset>-826135</wp:posOffset>
                </wp:positionV>
                <wp:extent cx="3011805" cy="1089660"/>
                <wp:effectExtent l="0" t="0" r="0" b="0"/>
                <wp:wrapThrough wrapText="bothSides">
                  <wp:wrapPolygon edited="0">
                    <wp:start x="273" y="0"/>
                    <wp:lineTo x="273" y="21147"/>
                    <wp:lineTo x="21176" y="21147"/>
                    <wp:lineTo x="21176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D5D" w:rsidRPr="0075570E" w:rsidRDefault="00EE3D5D" w:rsidP="00EE3D5D">
                            <w:pPr>
                              <w:pStyle w:val="Textedebulles"/>
                              <w:spacing w:after="113"/>
                              <w:jc w:val="right"/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54, rue du </w:t>
                            </w:r>
                            <w:proofErr w:type="spellStart"/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chevaleret</w:t>
                            </w:r>
                            <w:proofErr w:type="spellEnd"/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75013 Paris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(+33) 06 12 83 43 30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ma@et.esiea.fr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34B6" id="Zone de texte 13" o:spid="_x0000_s1027" type="#_x0000_t202" style="position:absolute;left:0;text-align:left;margin-left:283.4pt;margin-top:-65.05pt;width:237.15pt;height:85.8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" filled="f" stroked="f">
                <v:textbox>
                  <w:txbxContent>
                    <w:p w:rsidR="00EE3D5D" w:rsidRPr="0075570E" w:rsidRDefault="00EE3D5D" w:rsidP="00EE3D5D">
                      <w:pPr>
                        <w:pStyle w:val="Textedebulles"/>
                        <w:spacing w:after="113"/>
                        <w:jc w:val="right"/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54, rue du </w:t>
                      </w:r>
                      <w:proofErr w:type="spellStart"/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chevaleret</w:t>
                      </w:r>
                      <w:proofErr w:type="spellEnd"/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75013 Paris</w:t>
                      </w: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(+33) 06 12 83 43 30</w:t>
                      </w: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ma@et.esiea.fr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43CD7">
        <w:rPr>
          <w:noProof/>
        </w:rPr>
        <w:drawing>
          <wp:anchor distT="0" distB="0" distL="114300" distR="114300" simplePos="0" relativeHeight="251877888" behindDoc="0" locked="0" layoutInCell="1" allowOverlap="1">
            <wp:simplePos x="0" y="0"/>
            <wp:positionH relativeFrom="column">
              <wp:posOffset>-685165</wp:posOffset>
            </wp:positionH>
            <wp:positionV relativeFrom="paragraph">
              <wp:posOffset>-792480</wp:posOffset>
            </wp:positionV>
            <wp:extent cx="1190625" cy="1481830"/>
            <wp:effectExtent l="0" t="0" r="0" b="4445"/>
            <wp:wrapNone/>
            <wp:docPr id="8" name="Image 8" descr="C:\Users\DavidGamer\AppData\Local\Microsoft\Windows\INetCacheContent.Word\_20161201_184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Gamer\AppData\Local\Microsoft\Windows\INetCacheContent.Word\_20161201_18431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90625" cy="1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B4C">
        <w:rPr>
          <w:noProof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74378EE7" wp14:editId="12722F2E">
                <wp:simplePos x="0" y="0"/>
                <wp:positionH relativeFrom="column">
                  <wp:posOffset>655955</wp:posOffset>
                </wp:positionH>
                <wp:positionV relativeFrom="paragraph">
                  <wp:posOffset>-732790</wp:posOffset>
                </wp:positionV>
                <wp:extent cx="1491615" cy="835025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61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E76932" w:rsidRDefault="006E1C2E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David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8EE7" id="Zone de texte 6" o:spid="_x0000_s1028" type="#_x0000_t202" style="position:absolute;left:0;text-align:left;margin-left:51.65pt;margin-top:-57.7pt;width:117.45pt;height:65.75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" filled="f" stroked="f">
                <v:textbox>
                  <w:txbxContent>
                    <w:p w:rsidR="00533C46" w:rsidRPr="00E76932" w:rsidRDefault="006E1C2E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David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931" w:rsidRPr="00945931">
        <w:t xml:space="preserve"> </w:t>
      </w:r>
    </w:p>
    <w:p w:rsidR="00AF7C19" w:rsidRDefault="003F3E16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5AE1855" wp14:editId="02E81A32">
                <wp:simplePos x="0" y="0"/>
                <wp:positionH relativeFrom="column">
                  <wp:posOffset>601345</wp:posOffset>
                </wp:positionH>
                <wp:positionV relativeFrom="paragraph">
                  <wp:posOffset>8444230</wp:posOffset>
                </wp:positionV>
                <wp:extent cx="3162300" cy="1485900"/>
                <wp:effectExtent l="0" t="0" r="0" b="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B34" w:rsidRPr="00717274" w:rsidRDefault="00533C46" w:rsidP="00E94B3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Association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br/>
                            </w:r>
                            <w:r w:rsidR="00714246" w:rsidRPr="00E94B34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Pôle Tutorat d</w:t>
                            </w:r>
                            <w:r w:rsidR="00E94B34" w:rsidRPr="00E94B34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u BDE </w:t>
                            </w:r>
                            <w:r w:rsidR="00714246" w:rsidRPr="00E94B34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ESIEA </w:t>
                            </w:r>
                            <w:proofErr w:type="spellStart"/>
                            <w:r w:rsidR="00E94B34" w:rsidRPr="00E94B34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Pep’S</w:t>
                            </w:r>
                            <w:proofErr w:type="spellEnd"/>
                            <w:r w:rsidR="00E94B34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17274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–</w:t>
                            </w:r>
                            <w:r w:rsidR="003F3E16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br/>
                            </w:r>
                            <w:r w:rsidR="003F3E16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S</w:t>
                            </w:r>
                            <w:r w:rsidR="00714246" w:rsidRPr="00D4087A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éances de soutien scolaire inter-promotion et collaboration avec le corps pédagogique</w:t>
                            </w:r>
                          </w:p>
                          <w:p w:rsidR="00714246" w:rsidRPr="00BE5C04" w:rsidRDefault="00714246" w:rsidP="00BE5C04">
                            <w:pP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1855" id="Zone de texte 76" o:spid="_x0000_s1029" type="#_x0000_t202" style="position:absolute;margin-left:47.35pt;margin-top:664.9pt;width:249pt;height:11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" filled="f" stroked="f">
                <v:textbox>
                  <w:txbxContent>
                    <w:p w:rsidR="00E94B34" w:rsidRPr="00717274" w:rsidRDefault="00533C46" w:rsidP="00E94B3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Association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  <w:br/>
                      </w:r>
                      <w:r w:rsidR="00714246" w:rsidRPr="00E94B34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Pôle Tutorat d</w:t>
                      </w:r>
                      <w:r w:rsidR="00E94B34" w:rsidRPr="00E94B34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u BDE </w:t>
                      </w:r>
                      <w:r w:rsidR="00714246" w:rsidRPr="00E94B34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ESIEA </w:t>
                      </w:r>
                      <w:proofErr w:type="spellStart"/>
                      <w:r w:rsidR="00E94B34" w:rsidRPr="00E94B34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Pep’S</w:t>
                      </w:r>
                      <w:proofErr w:type="spellEnd"/>
                      <w:r w:rsidR="00E94B34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717274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–</w:t>
                      </w:r>
                      <w:r w:rsidR="003F3E16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br/>
                      </w:r>
                      <w:r w:rsidR="003F3E16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S</w:t>
                      </w:r>
                      <w:r w:rsidR="00714246" w:rsidRPr="00D4087A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éances de soutien scolaire inter-promotion et collaboration avec le corps pédagogique</w:t>
                      </w:r>
                    </w:p>
                    <w:p w:rsidR="00714246" w:rsidRPr="00BE5C04" w:rsidRDefault="00714246" w:rsidP="00BE5C04">
                      <w:pPr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C946F5C" wp14:editId="758107A4">
                <wp:simplePos x="0" y="0"/>
                <wp:positionH relativeFrom="column">
                  <wp:posOffset>3740785</wp:posOffset>
                </wp:positionH>
                <wp:positionV relativeFrom="paragraph">
                  <wp:posOffset>8444230</wp:posOffset>
                </wp:positionV>
                <wp:extent cx="2811780" cy="1497965"/>
                <wp:effectExtent l="0" t="0" r="0" b="698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149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B34" w:rsidRPr="00E94B34" w:rsidRDefault="00E94B34" w:rsidP="00E94B3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Sport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F3E16" w:rsidRDefault="00E94B34" w:rsidP="003F3E16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</w:pPr>
                            <w:r w:rsidRPr="003F3E16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Tennis de table, arbitre niveau national (collège)</w:t>
                            </w:r>
                          </w:p>
                          <w:p w:rsidR="003F3E16" w:rsidRDefault="00E94B34" w:rsidP="003F3E16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</w:pPr>
                            <w:r w:rsidRPr="003F3E16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Cyclisme</w:t>
                            </w:r>
                          </w:p>
                          <w:p w:rsidR="00E94B34" w:rsidRPr="003F3E16" w:rsidRDefault="00E94B34" w:rsidP="003F3E16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</w:pPr>
                            <w:r w:rsidRPr="003F3E16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Basketball amateur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6F5C" id="Zone de texte 1" o:spid="_x0000_s1030" type="#_x0000_t202" style="position:absolute;margin-left:294.55pt;margin-top:664.9pt;width:221.4pt;height:117.9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" filled="f" stroked="f">
                <v:textbox>
                  <w:txbxContent>
                    <w:p w:rsidR="00E94B34" w:rsidRPr="00E94B34" w:rsidRDefault="00E94B34" w:rsidP="00E94B3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Sport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F3E16" w:rsidRDefault="00E94B34" w:rsidP="003F3E16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</w:pPr>
                      <w:r w:rsidRPr="003F3E16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Tennis de table, arbitre niveau national (collège)</w:t>
                      </w:r>
                    </w:p>
                    <w:p w:rsidR="003F3E16" w:rsidRDefault="00E94B34" w:rsidP="003F3E16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</w:pPr>
                      <w:r w:rsidRPr="003F3E16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Cyclisme</w:t>
                      </w:r>
                    </w:p>
                    <w:p w:rsidR="00E94B34" w:rsidRPr="003F3E16" w:rsidRDefault="00E94B34" w:rsidP="003F3E16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</w:pPr>
                      <w:r w:rsidRPr="003F3E16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Basketball amateur</w:t>
                      </w:r>
                    </w:p>
                  </w:txbxContent>
                </v:textbox>
              </v:shape>
            </w:pict>
          </mc:Fallback>
        </mc:AlternateContent>
      </w:r>
      <w:r w:rsidR="00E94B3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5030470</wp:posOffset>
                </wp:positionV>
                <wp:extent cx="5948045" cy="195072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045" cy="195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A81271" w:rsidRPr="002303A4" w:rsidRDefault="00621548" w:rsidP="00A812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2016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2017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1271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A81271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Smart Vote</w:t>
                            </w:r>
                            <w:r w:rsidR="00A81271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81271" w:rsidRPr="00F02C09" w:rsidRDefault="003B2157" w:rsidP="00A81271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Système de vote en ligne et décentralisé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 ; </w:t>
                            </w:r>
                            <w:r w:rsidR="0033513B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Découverte de la blockchain </w:t>
                            </w:r>
                            <w:proofErr w:type="spellStart"/>
                            <w:r w:rsidR="0033513B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Ethereum</w:t>
                            </w:r>
                            <w:proofErr w:type="spellEnd"/>
                            <w:r w:rsidR="0033513B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, étude de problématiques et de solutions existantes</w:t>
                            </w:r>
                            <w:r w:rsidR="00621548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liées à la blockchain</w:t>
                            </w:r>
                            <w:r w:rsidR="005F2D1D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  </w:t>
                            </w:r>
                          </w:p>
                          <w:p w:rsidR="00A81271" w:rsidRPr="00F02C09" w:rsidRDefault="00A81271" w:rsidP="00A81271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Langages</w:t>
                            </w:r>
                            <w:r w:rsidR="005F26D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&amp; Librairies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JS</w:t>
                            </w:r>
                            <w:r w:rsidR="00E94B34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21548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/ </w:t>
                            </w:r>
                            <w:proofErr w:type="spellStart"/>
                            <w:r w:rsidR="00621548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Solidity</w:t>
                            </w:r>
                            <w:proofErr w:type="spellEnd"/>
                            <w:r w:rsidR="00E94B34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/ Node.js</w:t>
                            </w:r>
                            <w:r w:rsidR="00621548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="005F26D9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Truffle, </w:t>
                            </w:r>
                            <w:proofErr w:type="spellStart"/>
                            <w:r w:rsidR="005F26D9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Testrpc</w:t>
                            </w:r>
                            <w:proofErr w:type="spellEnd"/>
                            <w:r w:rsidR="0033513B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33513B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Ethereum</w:t>
                            </w:r>
                            <w:proofErr w:type="spellEnd"/>
                          </w:p>
                          <w:p w:rsidR="00A81271" w:rsidRDefault="00A81271" w:rsidP="0085001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:rsidR="0085001D" w:rsidRPr="002303A4" w:rsidRDefault="002A2F81" w:rsidP="0085001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2015</w:t>
                            </w:r>
                            <w:r w:rsidR="0085001D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001D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2016</w:t>
                            </w:r>
                            <w:r w:rsidR="0085001D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001D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85001D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00E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Crowd</w:t>
                            </w:r>
                            <w:proofErr w:type="spellEnd"/>
                            <w:r w:rsidR="002300E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00E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Analysis</w:t>
                            </w:r>
                            <w:proofErr w:type="spellEnd"/>
                            <w:r w:rsidR="0085001D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5001D" w:rsidRPr="00F02C09" w:rsidRDefault="002A2F81" w:rsidP="0085001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Création d’une 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application sur des informations de géolocalisation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sur la plateforme IBM Bluemix </w:t>
                            </w:r>
                          </w:p>
                          <w:p w:rsidR="0085001D" w:rsidRPr="00F02C09" w:rsidRDefault="00DD2554" w:rsidP="005F2D1D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Langages</w:t>
                            </w:r>
                            <w:r w:rsidR="00E94B34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E94B34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Java / MySQL / NoSQL / Python /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1" type="#_x0000_t202" style="position:absolute;margin-left:47.35pt;margin-top:396.1pt;width:468.35pt;height:153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" filled="f" stroked="f">
                <v:textbox>
                  <w:txbxContent>
                    <w:p w:rsidR="00A81271" w:rsidRPr="002303A4" w:rsidRDefault="00621548" w:rsidP="00A8127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2016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2017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A81271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A81271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Smart Vote</w:t>
                      </w:r>
                      <w:r w:rsidR="00A81271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81271" w:rsidRPr="00F02C09" w:rsidRDefault="003B2157" w:rsidP="00A81271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Système de vote en ligne et décentralisé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 ; </w:t>
                      </w:r>
                      <w:r w:rsidR="0033513B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Découverte de la blockchain </w:t>
                      </w:r>
                      <w:proofErr w:type="spellStart"/>
                      <w:r w:rsidR="0033513B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Ethereum</w:t>
                      </w:r>
                      <w:proofErr w:type="spellEnd"/>
                      <w:r w:rsidR="0033513B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, étude de problématiques et de solutions existantes</w:t>
                      </w:r>
                      <w:r w:rsidR="00621548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liées à la blockchain</w:t>
                      </w:r>
                      <w:r w:rsidR="005F2D1D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  </w:t>
                      </w:r>
                    </w:p>
                    <w:p w:rsidR="00A81271" w:rsidRPr="00F02C09" w:rsidRDefault="00A81271" w:rsidP="00A81271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Langages</w:t>
                      </w:r>
                      <w:r w:rsidR="005F26D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 &amp; Librairies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 : 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JS</w:t>
                      </w:r>
                      <w:r w:rsidR="00E94B34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621548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/ </w:t>
                      </w:r>
                      <w:proofErr w:type="spellStart"/>
                      <w:r w:rsidR="00621548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Solidity</w:t>
                      </w:r>
                      <w:proofErr w:type="spellEnd"/>
                      <w:r w:rsidR="00E94B34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/ Node.js</w:t>
                      </w:r>
                      <w:r w:rsidR="00621548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/</w:t>
                      </w:r>
                      <w:r w:rsidR="005F26D9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Truffle, </w:t>
                      </w:r>
                      <w:proofErr w:type="spellStart"/>
                      <w:r w:rsidR="005F26D9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Testrpc</w:t>
                      </w:r>
                      <w:proofErr w:type="spellEnd"/>
                      <w:r w:rsidR="0033513B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33513B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Ethereum</w:t>
                      </w:r>
                      <w:proofErr w:type="spellEnd"/>
                    </w:p>
                    <w:p w:rsidR="00A81271" w:rsidRDefault="00A81271" w:rsidP="0085001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:rsidR="0085001D" w:rsidRPr="002303A4" w:rsidRDefault="002A2F81" w:rsidP="0085001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2015</w:t>
                      </w:r>
                      <w:r w:rsidR="0085001D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85001D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2016</w:t>
                      </w:r>
                      <w:r w:rsidR="0085001D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85001D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85001D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00E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Crowd</w:t>
                      </w:r>
                      <w:proofErr w:type="spellEnd"/>
                      <w:r w:rsidR="002300E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00E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Analysis</w:t>
                      </w:r>
                      <w:proofErr w:type="spellEnd"/>
                      <w:r w:rsidR="0085001D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5001D" w:rsidRPr="00F02C09" w:rsidRDefault="002A2F81" w:rsidP="0085001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Création d’une 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application sur des informations de géolocalisation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sur la plateforme IBM Bluemix </w:t>
                      </w:r>
                    </w:p>
                    <w:p w:rsidR="0085001D" w:rsidRPr="00F02C09" w:rsidRDefault="00DD2554" w:rsidP="005F2D1D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Langages</w:t>
                      </w:r>
                      <w:r w:rsidR="00E94B34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 : </w:t>
                      </w:r>
                      <w:r w:rsidR="00E94B34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Java / MySQL / NoSQL / Python /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 w:rsidR="003B2157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7B2913F" wp14:editId="187B0810">
                <wp:simplePos x="0" y="0"/>
                <wp:positionH relativeFrom="column">
                  <wp:posOffset>601345</wp:posOffset>
                </wp:positionH>
                <wp:positionV relativeFrom="paragraph">
                  <wp:posOffset>7011670</wp:posOffset>
                </wp:positionV>
                <wp:extent cx="5951220" cy="1362075"/>
                <wp:effectExtent l="0" t="0" r="0" b="9525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960" w:rsidRDefault="00533C46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</w:pPr>
                            <w:r w:rsidRPr="00260D98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Anglais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Courant </w:t>
                            </w:r>
                            <w:r w:rsidR="004334F3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(TOEIC : 88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5)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540C71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FE71F5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15001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Espagnol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Intermédiaire</w:t>
                            </w:r>
                            <w:r w:rsidR="00150016" w:rsidRPr="00F02C09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33C46" w:rsidRPr="00E12960" w:rsidRDefault="00150016" w:rsidP="00E1296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Français, </w:t>
                            </w:r>
                            <w:proofErr w:type="gramStart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Cantonais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D4087A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Langues</w:t>
                            </w:r>
                            <w:proofErr w:type="gramEnd"/>
                            <w:r w:rsidR="00E1296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maternelles</w:t>
                            </w:r>
                            <w:r w:rsidR="00E12960" w:rsidRPr="00D4087A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 w:rsidR="00FE71F5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Mandarin</w:t>
                            </w:r>
                            <w:r w:rsidR="00533C46" w:rsidRPr="00DC5877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Notions</w:t>
                            </w:r>
                          </w:p>
                          <w:p w:rsidR="00533C46" w:rsidRPr="00DC5877" w:rsidRDefault="002656F0" w:rsidP="00DC587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300"/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Software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 w:rsidR="0015001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Programmation</w:t>
                            </w:r>
                            <w:r w:rsidR="00533C46" w:rsidRPr="00DC5877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33C46" w:rsidRPr="00F02C09" w:rsidRDefault="002656F0" w:rsidP="0043288E">
                            <w:pPr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>Microsoft Project, Android Studio, Symfony2,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ab/>
                              <w:t xml:space="preserve">C, Java, HTML, CSS, </w:t>
                            </w:r>
                            <w:r w:rsidR="00E94B34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>JS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>,</w:t>
                            </w:r>
                            <w:r w:rsidR="00DB0CD2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>Shell</w:t>
                            </w:r>
                          </w:p>
                          <w:p w:rsidR="002656F0" w:rsidRPr="00F02C09" w:rsidRDefault="002656F0" w:rsidP="002656F0">
                            <w:pPr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>VMware, VirtualBox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913F" id="Zone de texte 37" o:spid="_x0000_s1032" type="#_x0000_t202" style="position:absolute;margin-left:47.35pt;margin-top:552.1pt;width:468.6pt;height:107.2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" filled="f" stroked="f">
                <v:textbox>
                  <w:txbxContent>
                    <w:p w:rsidR="00E12960" w:rsidRDefault="00533C46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</w:pPr>
                      <w:r w:rsidRPr="00260D98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Anglais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E1296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Courant </w:t>
                      </w:r>
                      <w:r w:rsidR="004334F3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(TOEIC : 88</w:t>
                      </w:r>
                      <w:r w:rsidR="00E1296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5)</w:t>
                      </w:r>
                      <w:r w:rsidR="00E12960" w:rsidRPr="00F02C09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E12960" w:rsidRPr="00F02C09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540C71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FE71F5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15001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Espagnol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E1296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Intermédiaire</w:t>
                      </w:r>
                      <w:r w:rsidR="00150016" w:rsidRPr="00F02C09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33C46" w:rsidRPr="00E12960" w:rsidRDefault="00150016" w:rsidP="00E1296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Français, </w:t>
                      </w:r>
                      <w:proofErr w:type="gramStart"/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Cantonais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E12960" w:rsidRPr="00D4087A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E1296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Langues</w:t>
                      </w:r>
                      <w:proofErr w:type="gramEnd"/>
                      <w:r w:rsidR="00E1296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maternelles</w:t>
                      </w:r>
                      <w:r w:rsidR="00E12960" w:rsidRPr="00D4087A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 w:rsidR="00FE71F5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Mandarin</w:t>
                      </w:r>
                      <w:r w:rsidR="00533C46" w:rsidRPr="00DC5877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  <w:r w:rsidR="00E1296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Notions</w:t>
                      </w:r>
                    </w:p>
                    <w:p w:rsidR="00533C46" w:rsidRPr="00DC5877" w:rsidRDefault="002656F0" w:rsidP="00DC5877">
                      <w:pPr>
                        <w:pStyle w:val="Textedebulles"/>
                        <w:tabs>
                          <w:tab w:val="left" w:pos="850"/>
                        </w:tabs>
                        <w:spacing w:before="300"/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Software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 w:rsidR="0015001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Programmation</w:t>
                      </w:r>
                      <w:r w:rsidR="00533C46" w:rsidRPr="00DC5877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33C46" w:rsidRPr="00F02C09" w:rsidRDefault="002656F0" w:rsidP="0043288E">
                      <w:pPr>
                        <w:rPr>
                          <w:rFonts w:ascii="Corbel" w:hAnsi="Corbel" w:cs="SegoePro-Light"/>
                          <w:color w:val="595959" w:themeColor="text1" w:themeTint="A6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>Microsoft Project, Android Studio, Symfony2,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ab/>
                        <w:t xml:space="preserve">C, Java, HTML, CSS, </w:t>
                      </w:r>
                      <w:r w:rsidR="00E94B34"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>JS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>,</w:t>
                      </w:r>
                      <w:r w:rsidR="00DB0CD2"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 xml:space="preserve"> 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>Shell</w:t>
                      </w:r>
                    </w:p>
                    <w:p w:rsidR="002656F0" w:rsidRPr="00F02C09" w:rsidRDefault="002656F0" w:rsidP="002656F0">
                      <w:pPr>
                        <w:rPr>
                          <w:rFonts w:ascii="Corbel" w:hAnsi="Corbel" w:cs="SegoePro-Light"/>
                          <w:color w:val="595959" w:themeColor="text1" w:themeTint="A6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>VMware, VirtualBox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157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1D41B52D" wp14:editId="7CD03DFD">
                <wp:simplePos x="0" y="0"/>
                <wp:positionH relativeFrom="column">
                  <wp:posOffset>600710</wp:posOffset>
                </wp:positionH>
                <wp:positionV relativeFrom="paragraph">
                  <wp:posOffset>8226425</wp:posOffset>
                </wp:positionV>
                <wp:extent cx="3022600" cy="262800"/>
                <wp:effectExtent l="0" t="0" r="6350" b="4445"/>
                <wp:wrapThrough wrapText="bothSides">
                  <wp:wrapPolygon edited="0">
                    <wp:start x="0" y="0"/>
                    <wp:lineTo x="0" y="20397"/>
                    <wp:lineTo x="21509" y="20397"/>
                    <wp:lineTo x="21509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00" cy="26280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1B52D" id="Groupe 5" o:spid="_x0000_s1033" style="position:absolute;margin-left:47.3pt;margin-top:647.75pt;width:238pt;height:20.7pt;z-index:251666944;mso-width-relative:margin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">
                <v:shape id="Zone de texte 73" o:spid="_x0000_s1034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" fillcolor="#ec974c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5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">
                  <v:imagedata r:id="rId17" o:title=""/>
                </v:shape>
                <w10:wrap type="through"/>
              </v:group>
            </w:pict>
          </mc:Fallback>
        </mc:AlternateContent>
      </w:r>
      <w:r w:rsidR="005F2D1D">
        <w:rPr>
          <w:noProof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239B89DE" wp14:editId="2104CFB5">
                <wp:simplePos x="0" y="0"/>
                <wp:positionH relativeFrom="column">
                  <wp:posOffset>599440</wp:posOffset>
                </wp:positionH>
                <wp:positionV relativeFrom="paragraph">
                  <wp:posOffset>6775450</wp:posOffset>
                </wp:positionV>
                <wp:extent cx="3023235" cy="262255"/>
                <wp:effectExtent l="0" t="0" r="5715" b="4445"/>
                <wp:wrapThrough wrapText="bothSides">
                  <wp:wrapPolygon edited="0">
                    <wp:start x="0" y="0"/>
                    <wp:lineTo x="0" y="20397"/>
                    <wp:lineTo x="21505" y="20397"/>
                    <wp:lineTo x="21505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235" cy="262255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B89DE" id="Groupe 4" o:spid="_x0000_s1036" style="position:absolute;margin-left:47.2pt;margin-top:533.5pt;width:238.05pt;height:20.65pt;z-index:251631104;mso-width-relative:margin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">
                <v:shape id="Zone de texte 69" o:spid="_x0000_s1037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" fillcolor="#48b6a8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4" o:spid="_x0000_s1038" type="#_x0000_t75" style="position:absolute;left:25098;top:285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">
                  <v:imagedata r:id="rId19" o:title=""/>
                </v:shape>
                <w10:wrap type="through"/>
              </v:group>
            </w:pict>
          </mc:Fallback>
        </mc:AlternateContent>
      </w:r>
      <w:r w:rsidR="00621548"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4795520</wp:posOffset>
                </wp:positionV>
                <wp:extent cx="3025140" cy="262255"/>
                <wp:effectExtent l="0" t="0" r="3810" b="444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5140" cy="262255"/>
                          <a:chOff x="0" y="0"/>
                          <a:chExt cx="2738120" cy="264160"/>
                        </a:xfrm>
                      </wpg:grpSpPr>
                      <wps:wsp>
                        <wps:cNvPr id="11" name="Zone de texte 11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87269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0CB" w:rsidRPr="008131F3" w:rsidRDefault="00714246" w:rsidP="00E960CB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Projets d’études</w:t>
                              </w:r>
                            </w:p>
                            <w:p w:rsidR="00E960CB" w:rsidRPr="00BC5ADF" w:rsidRDefault="00E960CB" w:rsidP="00E960CB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:rsidR="00E960CB" w:rsidRDefault="00E960CB" w:rsidP="00E960C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0" o:spid="_x0000_s1039" style="position:absolute;margin-left:46.5pt;margin-top:377.6pt;width:238.2pt;height:20.65pt;z-index:251634176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">
                <v:shape id="Zone de texte 11" o:spid="_x0000_s1040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" fillcolor="#187269" stroked="f">
                  <v:textbox>
                    <w:txbxContent>
                      <w:p w:rsidR="00E960CB" w:rsidRPr="008131F3" w:rsidRDefault="00714246" w:rsidP="00E960CB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Projets d’études</w:t>
                        </w:r>
                      </w:p>
                      <w:p w:rsidR="00E960CB" w:rsidRPr="00BC5ADF" w:rsidRDefault="00E960CB" w:rsidP="00E960CB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  <w:p w:rsidR="00E960CB" w:rsidRDefault="00E960CB" w:rsidP="00E960CB"/>
                    </w:txbxContent>
                  </v:textbox>
                </v:shape>
                <v:shape id="Image 2" o:spid="_x0000_s1041" type="#_x0000_t75" style="position:absolute;left:24765;top:476;width:1847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">
                  <v:imagedata r:id="rId21" o:title=""/>
                </v:shape>
              </v:group>
            </w:pict>
          </mc:Fallback>
        </mc:AlternateContent>
      </w:r>
      <w:r w:rsidR="00621548"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3247390</wp:posOffset>
                </wp:positionV>
                <wp:extent cx="5940425" cy="1501140"/>
                <wp:effectExtent l="0" t="0" r="0" b="381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621548" w:rsidRDefault="00F95150" w:rsidP="00A812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2012</w:t>
                            </w:r>
                            <w:r w:rsidR="00533C46"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2017</w:t>
                            </w:r>
                            <w:r w:rsidR="00FE71F5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65D0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Formation ingénieur des Sciences du Numérique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ESIEA</w:t>
                            </w:r>
                          </w:p>
                          <w:p w:rsidR="00A81271" w:rsidRPr="00F02C09" w:rsidRDefault="00F95150" w:rsidP="00F02C09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 xml:space="preserve">Majeure Cloud </w:t>
                            </w:r>
                            <w:proofErr w:type="spellStart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Computing</w:t>
                            </w:r>
                            <w:proofErr w:type="spellEnd"/>
                            <w:r w:rsidR="00543CD7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 xml:space="preserve"> – Mineure Smart Home, Smart </w:t>
                            </w:r>
                            <w:proofErr w:type="spellStart"/>
                            <w:r w:rsidR="00543CD7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Energy</w:t>
                            </w:r>
                            <w:proofErr w:type="spellEnd"/>
                          </w:p>
                          <w:p w:rsidR="00972C55" w:rsidRPr="004228E2" w:rsidRDefault="00972C55" w:rsidP="00A812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2015</w:t>
                            </w:r>
                            <w:r w:rsidR="00FE71F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FE71F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65D0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Semestre d’échange international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Beijing </w:t>
                            </w:r>
                            <w:proofErr w:type="spellStart"/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Jiaotong</w:t>
                            </w:r>
                            <w:proofErr w:type="spellEnd"/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University</w:t>
                            </w:r>
                            <w:proofErr w:type="spellEnd"/>
                          </w:p>
                          <w:p w:rsidR="00972C55" w:rsidRPr="00F02C09" w:rsidRDefault="00972C55" w:rsidP="00A81271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 xml:space="preserve">Software Engineering </w:t>
                            </w:r>
                            <w:proofErr w:type="spellStart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Department</w:t>
                            </w:r>
                            <w:proofErr w:type="spellEnd"/>
                            <w:r w:rsidR="002300E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:rsidR="00533C46" w:rsidRPr="00F02C09" w:rsidRDefault="00F95150" w:rsidP="00A812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</w:t>
                            </w:r>
                            <w:r w:rsidR="00972C55"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0 </w:t>
                            </w:r>
                            <w:r w:rsidR="00FE71F5"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–</w:t>
                            </w:r>
                            <w:r w:rsidR="00972C55"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2012</w:t>
                            </w:r>
                            <w:r w:rsidR="00FE71F5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2C55" w:rsidRPr="002465D0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Baccalauréat Scientifique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8073A4">
                              <w:rPr>
                                <w:rFonts w:ascii="Wingdings" w:hAnsi="Wingdings"/>
                                <w:b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8073A4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2C55"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Lycée Claude Monet</w:t>
                            </w:r>
                          </w:p>
                          <w:p w:rsidR="00533C46" w:rsidRPr="00F02C09" w:rsidRDefault="00972C55" w:rsidP="00A81271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Mention « assez bien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2" type="#_x0000_t202" style="position:absolute;margin-left:47.95pt;margin-top:255.7pt;width:467.75pt;height:118.2pt;z-index:-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" filled="f" stroked="f">
                <v:textbox>
                  <w:txbxContent>
                    <w:p w:rsidR="00533C46" w:rsidRPr="00621548" w:rsidRDefault="00F95150" w:rsidP="00A8127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2012</w:t>
                      </w:r>
                      <w:r w:rsidR="00533C46"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 - </w:t>
                      </w:r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2017</w:t>
                      </w:r>
                      <w:r w:rsidR="00FE71F5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2465D0">
                        <w:rPr>
                          <w:rFonts w:ascii="Corbel" w:hAnsi="Corbel" w:cs="SegoePro-Bold"/>
                          <w:b/>
                          <w:bCs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Formation ingénieur des Sciences du Numérique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ESIEA</w:t>
                      </w:r>
                    </w:p>
                    <w:p w:rsidR="00A81271" w:rsidRPr="00F02C09" w:rsidRDefault="00F95150" w:rsidP="00F02C09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 xml:space="preserve">Majeure Cloud </w:t>
                      </w:r>
                      <w:proofErr w:type="spellStart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Computing</w:t>
                      </w:r>
                      <w:proofErr w:type="spellEnd"/>
                      <w:r w:rsidR="00543CD7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 xml:space="preserve"> – Mineure Smart Home, Smart </w:t>
                      </w:r>
                      <w:proofErr w:type="spellStart"/>
                      <w:r w:rsidR="00543CD7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Energy</w:t>
                      </w:r>
                      <w:proofErr w:type="spellEnd"/>
                    </w:p>
                    <w:p w:rsidR="00972C55" w:rsidRPr="004228E2" w:rsidRDefault="00972C55" w:rsidP="00A81271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2015</w:t>
                      </w:r>
                      <w:r w:rsidR="00FE71F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FE71F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2465D0">
                        <w:rPr>
                          <w:rFonts w:ascii="Corbel" w:hAnsi="Corbel" w:cs="SegoePro-Bold"/>
                          <w:b/>
                          <w:bCs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Semestre d’échange international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Beijing </w:t>
                      </w:r>
                      <w:proofErr w:type="spellStart"/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Jiaotong</w:t>
                      </w:r>
                      <w:proofErr w:type="spellEnd"/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University</w:t>
                      </w:r>
                      <w:proofErr w:type="spellEnd"/>
                    </w:p>
                    <w:p w:rsidR="00972C55" w:rsidRPr="00F02C09" w:rsidRDefault="00972C55" w:rsidP="00A81271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 xml:space="preserve">Software Engineering </w:t>
                      </w:r>
                      <w:proofErr w:type="spellStart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Department</w:t>
                      </w:r>
                      <w:proofErr w:type="spellEnd"/>
                      <w:r w:rsidR="002300E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:rsidR="00533C46" w:rsidRPr="00F02C09" w:rsidRDefault="00F95150" w:rsidP="00A81271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201</w:t>
                      </w:r>
                      <w:r w:rsidR="00972C55"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0 </w:t>
                      </w:r>
                      <w:r w:rsidR="00FE71F5"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–</w:t>
                      </w:r>
                      <w:r w:rsidR="00972C55"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 2012</w:t>
                      </w:r>
                      <w:r w:rsidR="00FE71F5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972C55" w:rsidRPr="002465D0">
                        <w:rPr>
                          <w:rFonts w:ascii="Corbel" w:hAnsi="Corbel" w:cs="SegoePro-Bold"/>
                          <w:b/>
                          <w:bCs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Baccalauréat Scientifique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8073A4">
                        <w:rPr>
                          <w:rFonts w:ascii="Wingdings" w:hAnsi="Wingdings"/>
                          <w:b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8073A4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972C55"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Lycée Claude Monet</w:t>
                      </w:r>
                    </w:p>
                    <w:p w:rsidR="00533C46" w:rsidRPr="00F02C09" w:rsidRDefault="00972C55" w:rsidP="00A81271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Mention « assez bien »</w:t>
                      </w:r>
                    </w:p>
                  </w:txbxContent>
                </v:textbox>
              </v:shape>
            </w:pict>
          </mc:Fallback>
        </mc:AlternateContent>
      </w:r>
      <w:r w:rsidR="00621548"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3025140</wp:posOffset>
                </wp:positionV>
                <wp:extent cx="3030220" cy="262800"/>
                <wp:effectExtent l="0" t="0" r="0" b="4445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220" cy="262800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" o:spid="_x0000_s1043" style="position:absolute;margin-left:47.2pt;margin-top:238.2pt;width:238.6pt;height:20.7pt;z-index:251640320;mso-width-relative:margin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">
                <v:shape id="Zone de texte 65" o:spid="_x0000_s1044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" fillcolor="#1e8d82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45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">
                  <v:imagedata r:id="rId23" o:title=""/>
                </v:shape>
              </v:group>
            </w:pict>
          </mc:Fallback>
        </mc:AlternateContent>
      </w:r>
      <w:r w:rsidR="00621548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1250950</wp:posOffset>
                </wp:positionV>
                <wp:extent cx="5940425" cy="1813560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533C46" w:rsidRPr="002303A4" w:rsidRDefault="00CC6411" w:rsidP="00F52B9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Février 2017</w:t>
                            </w:r>
                            <w:r w:rsidR="00533C46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F95150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Août 201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7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F9515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VISEO Technologies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Développement full stack Javascript</w:t>
                            </w:r>
                          </w:p>
                          <w:p w:rsidR="00533C46" w:rsidRPr="00F02C09" w:rsidRDefault="0033513B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« </w:t>
                            </w:r>
                            <w:proofErr w:type="spellStart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Serious</w:t>
                            </w:r>
                            <w:proofErr w:type="spellEnd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game</w:t>
                            </w:r>
                            <w:proofErr w:type="spellEnd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 » comportant des formations sous forme de jeux pour les </w:t>
                            </w:r>
                            <w:r w:rsidR="00621548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collaborateurs</w:t>
                            </w:r>
                          </w:p>
                          <w:p w:rsidR="00533C46" w:rsidRPr="00F02C09" w:rsidRDefault="0033513B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Proof-of-concept du SVG, Méthodes agiles Scrum</w:t>
                            </w:r>
                            <w:r w:rsidR="00E94B34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, tests d’intégration</w:t>
                            </w:r>
                            <w:r w:rsidR="009C346F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, architecture MVP</w:t>
                            </w:r>
                          </w:p>
                          <w:p w:rsidR="00CC6411" w:rsidRPr="00621548" w:rsidRDefault="007734B9" w:rsidP="00CC6411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Langages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CC6411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HTML, CSS, JS / Node.js / Mocha</w:t>
                            </w:r>
                          </w:p>
                          <w:p w:rsidR="00621548" w:rsidRPr="00CC6411" w:rsidRDefault="00621548" w:rsidP="0062154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170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:rsidR="00CC6411" w:rsidRPr="002303A4" w:rsidRDefault="00CC6411" w:rsidP="00CC641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Avril 2016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Août 2016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EIA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éveloppement web</w:t>
                            </w:r>
                          </w:p>
                          <w:p w:rsidR="00CC6411" w:rsidRPr="00F02C09" w:rsidRDefault="00CC6411" w:rsidP="00CC6411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Intranet intégrant la vision de performance et de la qualité de production de l’entreprise</w:t>
                            </w:r>
                          </w:p>
                          <w:p w:rsidR="00CC6411" w:rsidRPr="00F02C09" w:rsidRDefault="00CC6411" w:rsidP="00CC6411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Formation et documentation technique de l’intranet</w:t>
                            </w:r>
                          </w:p>
                          <w:p w:rsidR="00CC6411" w:rsidRPr="00150016" w:rsidRDefault="00CC6411" w:rsidP="00CC6411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Langages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PHP / MySQL / HTML, CSS, JS</w:t>
                            </w:r>
                          </w:p>
                          <w:p w:rsidR="00CC6411" w:rsidRPr="00150016" w:rsidRDefault="00CC6411" w:rsidP="00CC641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3" o:spid="_x0000_s1046" type="#_x0000_t202" style="position:absolute;margin-left:47.95pt;margin-top:98.5pt;width:467.75pt;height:142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" filled="f" stroked="f">
                <v:textbox>
                  <w:txbxContent>
                    <w:p w:rsidR="00533C46" w:rsidRPr="002303A4" w:rsidRDefault="00CC6411" w:rsidP="00F52B9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Février 2017</w:t>
                      </w:r>
                      <w:r w:rsidR="00533C46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 w:rsidR="00F95150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Août 201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7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F9515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VISEO Technologies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Développement full stack Javascript</w:t>
                      </w:r>
                    </w:p>
                    <w:p w:rsidR="00533C46" w:rsidRPr="00F02C09" w:rsidRDefault="0033513B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« </w:t>
                      </w:r>
                      <w:proofErr w:type="spellStart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Serious</w:t>
                      </w:r>
                      <w:proofErr w:type="spellEnd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game</w:t>
                      </w:r>
                      <w:proofErr w:type="spellEnd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 » comportant des formations sous forme de jeux pour les </w:t>
                      </w:r>
                      <w:r w:rsidR="00621548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collaborateurs</w:t>
                      </w:r>
                    </w:p>
                    <w:p w:rsidR="00533C46" w:rsidRPr="00F02C09" w:rsidRDefault="0033513B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Proof-of-concept du SVG, Méthodes agiles Scrum</w:t>
                      </w:r>
                      <w:r w:rsidR="00E94B34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, tests d’intégration</w:t>
                      </w:r>
                      <w:r w:rsidR="009C346F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, architecture MVP</w:t>
                      </w:r>
                    </w:p>
                    <w:p w:rsidR="00CC6411" w:rsidRPr="00621548" w:rsidRDefault="007734B9" w:rsidP="00CC6411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Langages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 : </w:t>
                      </w:r>
                      <w:r w:rsidR="00CC6411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HTML, CSS, JS / Node.js / Mocha</w:t>
                      </w:r>
                    </w:p>
                    <w:p w:rsidR="00621548" w:rsidRPr="00CC6411" w:rsidRDefault="00621548" w:rsidP="00621548">
                      <w:pPr>
                        <w:pStyle w:val="Textedebulles"/>
                        <w:tabs>
                          <w:tab w:val="left" w:pos="850"/>
                        </w:tabs>
                        <w:ind w:left="170"/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:rsidR="00CC6411" w:rsidRPr="002303A4" w:rsidRDefault="00CC6411" w:rsidP="00CC641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Avril 2016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Août 2016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EIA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éveloppement web</w:t>
                      </w:r>
                    </w:p>
                    <w:p w:rsidR="00CC6411" w:rsidRPr="00F02C09" w:rsidRDefault="00CC6411" w:rsidP="00CC6411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Intranet intégrant la vision de performance et de la qualité de production de l’entreprise</w:t>
                      </w:r>
                    </w:p>
                    <w:p w:rsidR="00CC6411" w:rsidRPr="00F02C09" w:rsidRDefault="00CC6411" w:rsidP="00CC6411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Formation et documentation technique de l’intranet</w:t>
                      </w:r>
                    </w:p>
                    <w:p w:rsidR="00CC6411" w:rsidRPr="00150016" w:rsidRDefault="00CC6411" w:rsidP="00CC6411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Langages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 : 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PHP / MySQL / HTML, CSS, JS</w:t>
                      </w:r>
                    </w:p>
                    <w:p w:rsidR="00CC6411" w:rsidRPr="00150016" w:rsidRDefault="00CC6411" w:rsidP="00CC641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7B2D"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1007110</wp:posOffset>
                </wp:positionV>
                <wp:extent cx="3030220" cy="264160"/>
                <wp:effectExtent l="0" t="0" r="0" b="254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220" cy="264160"/>
                          <a:chOff x="23689" y="-10885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23689" y="-10885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8131F3" w:rsidRDefault="00533C4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</w:t>
                              </w:r>
                              <w:r w:rsidR="005F2D1D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professionnelle</w:t>
                              </w:r>
                              <w:r w:rsidR="005F2D1D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:rsidR="004B558B" w:rsidRDefault="004B558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3" o:spid="_x0000_s1047" style="position:absolute;margin-left:47.5pt;margin-top:79.3pt;width:238.6pt;height:20.8pt;z-index:251637248" coordorigin="236,-108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">
                <v:shape id="Zone de texte 18" o:spid="_x0000_s1048" type="#_x0000_t202" style="position:absolute;left:236;top:-108;width:27382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" fillcolor="#11514b" stroked="f">
                  <v:textbox>
                    <w:txbxContent>
                      <w:p w:rsidR="00533C46" w:rsidRPr="008131F3" w:rsidRDefault="00533C4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31F3">
                          <w:rPr>
                            <w:rFonts w:ascii="Corbel" w:hAnsi="Corbel" w:cs="SegoePro-Light"/>
                            <w:b/>
                            <w:caps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</w:t>
                        </w:r>
                        <w:r w:rsidR="005F2D1D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professionnelle</w:t>
                        </w:r>
                        <w:r w:rsidR="005F2D1D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  <w:p w:rsidR="004B558B" w:rsidRDefault="004B558B"/>
                    </w:txbxContent>
                  </v:textbox>
                </v:shape>
                <v:shape id="Image 2" o:spid="_x0000_s1049" type="#_x0000_t75" style="position:absolute;left:24765;top:476;width:1847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">
                  <v:imagedata r:id="rId21" o:title=""/>
                </v:shape>
              </v:group>
            </w:pict>
          </mc:Fallback>
        </mc:AlternateContent>
      </w:r>
      <w:r w:rsidR="005F26D9">
        <w:rPr>
          <w:noProof/>
        </w:rPr>
        <w:drawing>
          <wp:anchor distT="0" distB="0" distL="114300" distR="114300" simplePos="0" relativeHeight="251673088" behindDoc="0" locked="0" layoutInCell="1" allowOverlap="1" wp14:anchorId="5FBD7C1B" wp14:editId="034F0DF9">
            <wp:simplePos x="0" y="0"/>
            <wp:positionH relativeFrom="column">
              <wp:posOffset>-720436</wp:posOffset>
            </wp:positionH>
            <wp:positionV relativeFrom="paragraph">
              <wp:posOffset>3105381</wp:posOffset>
            </wp:positionV>
            <wp:extent cx="1133475" cy="473075"/>
            <wp:effectExtent l="0" t="0" r="9525" b="3175"/>
            <wp:wrapThrough wrapText="bothSides">
              <wp:wrapPolygon edited="0">
                <wp:start x="0" y="0"/>
                <wp:lineTo x="0" y="20875"/>
                <wp:lineTo x="21418" y="20875"/>
                <wp:lineTo x="21418" y="2609"/>
                <wp:lineTo x="12343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-esiea-transpare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6D9">
        <w:rPr>
          <w:noProof/>
        </w:rPr>
        <w:drawing>
          <wp:anchor distT="0" distB="0" distL="114300" distR="114300" simplePos="0" relativeHeight="251670016" behindDoc="0" locked="0" layoutInCell="1" allowOverlap="1" wp14:anchorId="0AD7CE18" wp14:editId="140A30E3">
            <wp:simplePos x="0" y="0"/>
            <wp:positionH relativeFrom="column">
              <wp:posOffset>-470593</wp:posOffset>
            </wp:positionH>
            <wp:positionV relativeFrom="paragraph">
              <wp:posOffset>3590578</wp:posOffset>
            </wp:positionV>
            <wp:extent cx="650240" cy="65024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ijing_Jiaotong_University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246"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5D4CF33F" wp14:editId="6C1CB012">
                <wp:simplePos x="0" y="0"/>
                <wp:positionH relativeFrom="column">
                  <wp:posOffset>590397</wp:posOffset>
                </wp:positionH>
                <wp:positionV relativeFrom="paragraph">
                  <wp:posOffset>128880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DEAB3" id="Connecteur droit 90" o:spid="_x0000_s1026" style="position:absolute;z-index:25194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5pt,10.15pt" to="46.5pt,7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" strokecolor="white [3212]" strokeweight="6pt">
                <v:stroke dashstyle="1 1" endcap="round"/>
              </v:line>
            </w:pict>
          </mc:Fallback>
        </mc:AlternateContent>
      </w:r>
      <w:r w:rsidR="00260D98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19969FB" wp14:editId="5583A90F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1190F" id="Grouper 92" o:spid="_x0000_s1026" style="position:absolute;margin-left:455.8pt;margin-top:8.9pt;width:67.35pt;height:65.8pt;z-index:251648000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533C4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6F98D5A" wp14:editId="1EB07490">
                <wp:simplePos x="0" y="0"/>
                <wp:positionH relativeFrom="column">
                  <wp:posOffset>-909320</wp:posOffset>
                </wp:positionH>
                <wp:positionV relativeFrom="paragraph">
                  <wp:posOffset>6031230</wp:posOffset>
                </wp:positionV>
                <wp:extent cx="1797862" cy="3554057"/>
                <wp:effectExtent l="0" t="0" r="31115" b="5334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862" cy="3554057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5C91D4" id="Grouper 89" o:spid="_x0000_s1026" style="position:absolute;margin-left:-71.6pt;margin-top:474.9pt;width:141.55pt;height:279.85pt;z-index:251668480;mso-height-relative:margin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  <w:bookmarkStart w:id="0" w:name="_GoBack"/>
      <w:bookmarkEnd w:id="0"/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CFB" w:rsidRDefault="00E92CFB" w:rsidP="00B51FFB">
      <w:r>
        <w:separator/>
      </w:r>
    </w:p>
  </w:endnote>
  <w:endnote w:type="continuationSeparator" w:id="0">
    <w:p w:rsidR="00E92CFB" w:rsidRDefault="00E92CFB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CFB" w:rsidRDefault="00E92CFB" w:rsidP="00B51FFB">
      <w:r>
        <w:separator/>
      </w:r>
    </w:p>
  </w:footnote>
  <w:footnote w:type="continuationSeparator" w:id="0">
    <w:p w:rsidR="00E92CFB" w:rsidRDefault="00E92CFB" w:rsidP="00B51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431B3"/>
    <w:multiLevelType w:val="hybridMultilevel"/>
    <w:tmpl w:val="D89A46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11951"/>
    <w:multiLevelType w:val="hybridMultilevel"/>
    <w:tmpl w:val="5E46229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47EE6"/>
    <w:multiLevelType w:val="hybridMultilevel"/>
    <w:tmpl w:val="0E400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"/>
  </w:num>
  <w:num w:numId="3">
    <w:abstractNumId w:val="22"/>
  </w:num>
  <w:num w:numId="4">
    <w:abstractNumId w:val="10"/>
  </w:num>
  <w:num w:numId="5">
    <w:abstractNumId w:val="20"/>
  </w:num>
  <w:num w:numId="6">
    <w:abstractNumId w:val="2"/>
  </w:num>
  <w:num w:numId="7">
    <w:abstractNumId w:val="6"/>
  </w:num>
  <w:num w:numId="8">
    <w:abstractNumId w:val="17"/>
  </w:num>
  <w:num w:numId="9">
    <w:abstractNumId w:val="23"/>
  </w:num>
  <w:num w:numId="10">
    <w:abstractNumId w:val="30"/>
  </w:num>
  <w:num w:numId="11">
    <w:abstractNumId w:val="33"/>
  </w:num>
  <w:num w:numId="12">
    <w:abstractNumId w:val="31"/>
  </w:num>
  <w:num w:numId="13">
    <w:abstractNumId w:val="36"/>
  </w:num>
  <w:num w:numId="14">
    <w:abstractNumId w:val="40"/>
  </w:num>
  <w:num w:numId="15">
    <w:abstractNumId w:val="16"/>
  </w:num>
  <w:num w:numId="16">
    <w:abstractNumId w:val="13"/>
  </w:num>
  <w:num w:numId="17">
    <w:abstractNumId w:val="1"/>
  </w:num>
  <w:num w:numId="18">
    <w:abstractNumId w:val="8"/>
  </w:num>
  <w:num w:numId="19">
    <w:abstractNumId w:val="34"/>
  </w:num>
  <w:num w:numId="20">
    <w:abstractNumId w:val="24"/>
  </w:num>
  <w:num w:numId="21">
    <w:abstractNumId w:val="27"/>
  </w:num>
  <w:num w:numId="22">
    <w:abstractNumId w:val="19"/>
  </w:num>
  <w:num w:numId="23">
    <w:abstractNumId w:val="32"/>
  </w:num>
  <w:num w:numId="24">
    <w:abstractNumId w:val="5"/>
  </w:num>
  <w:num w:numId="25">
    <w:abstractNumId w:val="4"/>
  </w:num>
  <w:num w:numId="26">
    <w:abstractNumId w:val="21"/>
  </w:num>
  <w:num w:numId="27">
    <w:abstractNumId w:val="26"/>
  </w:num>
  <w:num w:numId="28">
    <w:abstractNumId w:val="0"/>
  </w:num>
  <w:num w:numId="29">
    <w:abstractNumId w:val="29"/>
  </w:num>
  <w:num w:numId="30">
    <w:abstractNumId w:val="11"/>
  </w:num>
  <w:num w:numId="31">
    <w:abstractNumId w:val="15"/>
  </w:num>
  <w:num w:numId="32">
    <w:abstractNumId w:val="18"/>
  </w:num>
  <w:num w:numId="33">
    <w:abstractNumId w:val="35"/>
  </w:num>
  <w:num w:numId="34">
    <w:abstractNumId w:val="9"/>
  </w:num>
  <w:num w:numId="35">
    <w:abstractNumId w:val="37"/>
  </w:num>
  <w:num w:numId="36">
    <w:abstractNumId w:val="28"/>
  </w:num>
  <w:num w:numId="37">
    <w:abstractNumId w:val="12"/>
  </w:num>
  <w:num w:numId="38">
    <w:abstractNumId w:val="39"/>
  </w:num>
  <w:num w:numId="39">
    <w:abstractNumId w:val="14"/>
  </w:num>
  <w:num w:numId="40">
    <w:abstractNumId w:val="25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fr-F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2E"/>
    <w:rsid w:val="000E5A1F"/>
    <w:rsid w:val="000F5B72"/>
    <w:rsid w:val="00150016"/>
    <w:rsid w:val="0017711C"/>
    <w:rsid w:val="00182834"/>
    <w:rsid w:val="001B01AB"/>
    <w:rsid w:val="001B55A0"/>
    <w:rsid w:val="00203FBB"/>
    <w:rsid w:val="002300E0"/>
    <w:rsid w:val="002303A4"/>
    <w:rsid w:val="002319E2"/>
    <w:rsid w:val="002465D0"/>
    <w:rsid w:val="00260D98"/>
    <w:rsid w:val="002656F0"/>
    <w:rsid w:val="002A2F81"/>
    <w:rsid w:val="00327B4C"/>
    <w:rsid w:val="0033513B"/>
    <w:rsid w:val="003615FE"/>
    <w:rsid w:val="0036489B"/>
    <w:rsid w:val="0037228E"/>
    <w:rsid w:val="00380ED0"/>
    <w:rsid w:val="003B2157"/>
    <w:rsid w:val="003D445D"/>
    <w:rsid w:val="003E61C7"/>
    <w:rsid w:val="003F3E16"/>
    <w:rsid w:val="004228E2"/>
    <w:rsid w:val="00427934"/>
    <w:rsid w:val="0043288E"/>
    <w:rsid w:val="004334F3"/>
    <w:rsid w:val="00435BD6"/>
    <w:rsid w:val="00446CB6"/>
    <w:rsid w:val="004B558B"/>
    <w:rsid w:val="004B60AA"/>
    <w:rsid w:val="004D3A6C"/>
    <w:rsid w:val="00520963"/>
    <w:rsid w:val="00533C46"/>
    <w:rsid w:val="00540C71"/>
    <w:rsid w:val="00543CD7"/>
    <w:rsid w:val="005B7B2D"/>
    <w:rsid w:val="005F26D9"/>
    <w:rsid w:val="005F2D1D"/>
    <w:rsid w:val="00621548"/>
    <w:rsid w:val="00653B5D"/>
    <w:rsid w:val="006E1C2E"/>
    <w:rsid w:val="00714246"/>
    <w:rsid w:val="00717274"/>
    <w:rsid w:val="0075570E"/>
    <w:rsid w:val="007734B9"/>
    <w:rsid w:val="00773A5E"/>
    <w:rsid w:val="00780914"/>
    <w:rsid w:val="00784F03"/>
    <w:rsid w:val="00791F2D"/>
    <w:rsid w:val="007939E4"/>
    <w:rsid w:val="008073A4"/>
    <w:rsid w:val="008131F3"/>
    <w:rsid w:val="00825E9E"/>
    <w:rsid w:val="008424FA"/>
    <w:rsid w:val="0085001D"/>
    <w:rsid w:val="0089591B"/>
    <w:rsid w:val="00945931"/>
    <w:rsid w:val="00970C66"/>
    <w:rsid w:val="009710A2"/>
    <w:rsid w:val="00972C55"/>
    <w:rsid w:val="009C346F"/>
    <w:rsid w:val="00A67E37"/>
    <w:rsid w:val="00A81271"/>
    <w:rsid w:val="00AA2FEB"/>
    <w:rsid w:val="00AA6C16"/>
    <w:rsid w:val="00AD0774"/>
    <w:rsid w:val="00AD228F"/>
    <w:rsid w:val="00AE50C8"/>
    <w:rsid w:val="00AF7C19"/>
    <w:rsid w:val="00B47022"/>
    <w:rsid w:val="00B51FFB"/>
    <w:rsid w:val="00B9476F"/>
    <w:rsid w:val="00BC5ADF"/>
    <w:rsid w:val="00BE474D"/>
    <w:rsid w:val="00BE5C04"/>
    <w:rsid w:val="00BF041E"/>
    <w:rsid w:val="00CC6411"/>
    <w:rsid w:val="00CD7E8C"/>
    <w:rsid w:val="00CE06E8"/>
    <w:rsid w:val="00D0289F"/>
    <w:rsid w:val="00D326EE"/>
    <w:rsid w:val="00D32B99"/>
    <w:rsid w:val="00D4087A"/>
    <w:rsid w:val="00D8598A"/>
    <w:rsid w:val="00D873DD"/>
    <w:rsid w:val="00DA6C22"/>
    <w:rsid w:val="00DB0CD2"/>
    <w:rsid w:val="00DC5877"/>
    <w:rsid w:val="00DD2554"/>
    <w:rsid w:val="00E12960"/>
    <w:rsid w:val="00E27B5B"/>
    <w:rsid w:val="00E76932"/>
    <w:rsid w:val="00E92CFB"/>
    <w:rsid w:val="00E94B34"/>
    <w:rsid w:val="00E960CB"/>
    <w:rsid w:val="00EE3D5D"/>
    <w:rsid w:val="00F02C09"/>
    <w:rsid w:val="00F52B97"/>
    <w:rsid w:val="00F93E26"/>
    <w:rsid w:val="00F95150"/>
    <w:rsid w:val="00FE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7B1B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  <w:style w:type="paragraph" w:styleId="Paragraphedeliste">
    <w:name w:val="List Paragraph"/>
    <w:basedOn w:val="Normal"/>
    <w:uiPriority w:val="34"/>
    <w:qFormat/>
    <w:rsid w:val="003F3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Gamer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474A4F-F33F-4B59-A8A0-9876E28D9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2017-06-23T08:38:00Z</dcterms:created>
  <dcterms:modified xsi:type="dcterms:W3CDTF">2017-06-23T08:42:00Z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TC043158559991</vt:lpwstr>
  </property>
</Properties>
</file>