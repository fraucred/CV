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51072"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52096"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 xml:space="preserve">Développement d’une plateforme web de </w:t>
      </w:r>
      <w:proofErr w:type="spellStart"/>
      <w:r>
        <w:rPr>
          <w:rFonts w:ascii="Trebuchet MS" w:hAnsi="Trebuchet MS"/>
          <w:caps w:val="0"/>
          <w:color w:val="0070C0"/>
          <w:sz w:val="40"/>
        </w:rPr>
        <w:t>Serious</w:t>
      </w:r>
      <w:proofErr w:type="spellEnd"/>
      <w:r>
        <w:rPr>
          <w:rFonts w:ascii="Trebuchet MS" w:hAnsi="Trebuchet MS"/>
          <w:caps w:val="0"/>
          <w:color w:val="0070C0"/>
          <w:sz w:val="40"/>
        </w:rPr>
        <w:t xml:space="preserve">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F02F55">
      <w:pPr>
        <w:pStyle w:val="Sous-titre"/>
        <w:jc w:val="left"/>
        <w:rPr>
          <w:rFonts w:ascii="Trebuchet MS" w:hAnsi="Trebuchet MS"/>
          <w:color w:val="0070C0"/>
          <w:sz w:val="40"/>
          <w:lang w:val="en-GB"/>
        </w:rPr>
      </w:pPr>
    </w:p>
    <w:p w:rsidR="00333A9C" w:rsidRPr="00C6381F" w:rsidRDefault="00333A9C" w:rsidP="00F02F55">
      <w:pPr>
        <w:pStyle w:val="Sous-titre"/>
        <w:jc w:val="left"/>
        <w:rPr>
          <w:rFonts w:ascii="Trebuchet MS" w:hAnsi="Trebuchet MS"/>
          <w:color w:val="0070C0"/>
          <w:sz w:val="40"/>
          <w:lang w:val="en-GB"/>
        </w:rPr>
      </w:pPr>
    </w:p>
    <w:p w:rsidR="00F02F55" w:rsidRDefault="00F02F55" w:rsidP="00F02F55">
      <w:pPr>
        <w:pStyle w:val="Coordonnes"/>
        <w:jc w:val="left"/>
        <w:rPr>
          <w:lang w:bidi="fr-FR"/>
        </w:rPr>
      </w:pPr>
      <w:r>
        <w:rPr>
          <w:lang w:bidi="fr-FR"/>
        </w:rPr>
        <w:t>Présidente de jury : Sylvie ZAGO</w:t>
      </w:r>
    </w:p>
    <w:p w:rsidR="00F02F55" w:rsidRDefault="00F02F55" w:rsidP="00F02F55">
      <w:pPr>
        <w:pStyle w:val="Coordonnes"/>
        <w:jc w:val="left"/>
        <w:rPr>
          <w:lang w:bidi="fr-FR"/>
        </w:rPr>
      </w:pPr>
      <w:r>
        <w:rPr>
          <w:lang w:bidi="fr-FR"/>
        </w:rPr>
        <w:t>Maître de stage : Henri DARMET</w:t>
      </w:r>
    </w:p>
    <w:p w:rsidR="00333A9C" w:rsidRDefault="0095427E" w:rsidP="00F02F55">
      <w:pPr>
        <w:pStyle w:val="Coordonnes"/>
        <w:jc w:val="left"/>
        <w:rPr>
          <w:lang w:bidi="fr-FR"/>
        </w:rPr>
      </w:pPr>
      <w:r>
        <w:rPr>
          <w:lang w:bidi="fr-FR"/>
        </w:rPr>
        <w:t>Tuteur pédagogique : Marc BABIN</w:t>
      </w:r>
    </w:p>
    <w:p w:rsidR="00333A9C" w:rsidRDefault="00333A9C" w:rsidP="00333A9C">
      <w:pPr>
        <w:pStyle w:val="Coordonnes"/>
      </w:pPr>
      <w:r>
        <w:t>David MA</w:t>
      </w:r>
      <w:r>
        <w:rPr>
          <w:lang w:bidi="fr-FR"/>
        </w:rPr>
        <w:t xml:space="preserve"> | </w:t>
      </w:r>
      <w:r>
        <w:t>Vendredi 25 août 2017</w:t>
      </w:r>
    </w:p>
    <w:p w:rsidR="00122F19" w:rsidRDefault="00C6554A" w:rsidP="00F02F55">
      <w:pPr>
        <w:pStyle w:val="Coordonnes"/>
        <w:jc w:val="left"/>
      </w:pPr>
      <w:r>
        <w:rPr>
          <w:lang w:bidi="fr-FR"/>
        </w:rPr>
        <w:br w:type="page"/>
      </w:r>
    </w:p>
    <w:p w:rsidR="001E09FE" w:rsidRDefault="001E09FE">
      <w:pPr>
        <w:jc w:val="left"/>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B92FF9"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0858906" w:history="1">
            <w:r w:rsidR="00B92FF9" w:rsidRPr="002C2AFF">
              <w:rPr>
                <w:rStyle w:val="Lienhypertexte"/>
                <w:noProof/>
              </w:rPr>
              <w:t>Remercie</w:t>
            </w:r>
            <w:r w:rsidR="00B92FF9" w:rsidRPr="002C2AFF">
              <w:rPr>
                <w:rStyle w:val="Lienhypertexte"/>
                <w:noProof/>
              </w:rPr>
              <w:t>m</w:t>
            </w:r>
            <w:r w:rsidR="00B92FF9" w:rsidRPr="002C2AFF">
              <w:rPr>
                <w:rStyle w:val="Lienhypertexte"/>
                <w:noProof/>
              </w:rPr>
              <w:t>ents</w:t>
            </w:r>
            <w:r w:rsidR="00B92FF9">
              <w:rPr>
                <w:noProof/>
                <w:webHidden/>
              </w:rPr>
              <w:tab/>
            </w:r>
            <w:r w:rsidR="00B92FF9">
              <w:rPr>
                <w:noProof/>
                <w:webHidden/>
              </w:rPr>
              <w:fldChar w:fldCharType="begin"/>
            </w:r>
            <w:r w:rsidR="00B92FF9">
              <w:rPr>
                <w:noProof/>
                <w:webHidden/>
              </w:rPr>
              <w:instrText xml:space="preserve"> PAGEREF _Toc490858906 \h </w:instrText>
            </w:r>
            <w:r w:rsidR="00B92FF9">
              <w:rPr>
                <w:noProof/>
                <w:webHidden/>
              </w:rPr>
            </w:r>
            <w:r w:rsidR="00B92FF9">
              <w:rPr>
                <w:noProof/>
                <w:webHidden/>
              </w:rPr>
              <w:fldChar w:fldCharType="separate"/>
            </w:r>
            <w:r w:rsidR="00B92FF9">
              <w:rPr>
                <w:noProof/>
                <w:webHidden/>
              </w:rPr>
              <w:t>3</w:t>
            </w:r>
            <w:r w:rsidR="00B92FF9">
              <w:rPr>
                <w:noProof/>
                <w:webHidden/>
              </w:rPr>
              <w:fldChar w:fldCharType="end"/>
            </w:r>
          </w:hyperlink>
        </w:p>
        <w:p w:rsidR="00B92FF9" w:rsidRDefault="00B92FF9">
          <w:pPr>
            <w:pStyle w:val="TM1"/>
            <w:tabs>
              <w:tab w:val="right" w:leader="dot" w:pos="9062"/>
            </w:tabs>
            <w:rPr>
              <w:rFonts w:eastAsiaTheme="minorEastAsia"/>
              <w:noProof/>
              <w:color w:val="auto"/>
              <w:sz w:val="22"/>
              <w:lang w:eastAsia="fr-FR"/>
            </w:rPr>
          </w:pPr>
          <w:hyperlink w:anchor="_Toc490858907" w:history="1">
            <w:r w:rsidRPr="002C2AFF">
              <w:rPr>
                <w:rStyle w:val="Lienhypertexte"/>
                <w:noProof/>
              </w:rPr>
              <w:t>Résumé analytique</w:t>
            </w:r>
            <w:r>
              <w:rPr>
                <w:noProof/>
                <w:webHidden/>
              </w:rPr>
              <w:tab/>
            </w:r>
            <w:r>
              <w:rPr>
                <w:noProof/>
                <w:webHidden/>
              </w:rPr>
              <w:fldChar w:fldCharType="begin"/>
            </w:r>
            <w:r>
              <w:rPr>
                <w:noProof/>
                <w:webHidden/>
              </w:rPr>
              <w:instrText xml:space="preserve"> PAGEREF _Toc490858907 \h </w:instrText>
            </w:r>
            <w:r>
              <w:rPr>
                <w:noProof/>
                <w:webHidden/>
              </w:rPr>
            </w:r>
            <w:r>
              <w:rPr>
                <w:noProof/>
                <w:webHidden/>
              </w:rPr>
              <w:fldChar w:fldCharType="separate"/>
            </w:r>
            <w:r>
              <w:rPr>
                <w:noProof/>
                <w:webHidden/>
              </w:rPr>
              <w:t>4</w:t>
            </w:r>
            <w:r>
              <w:rPr>
                <w:noProof/>
                <w:webHidden/>
              </w:rPr>
              <w:fldChar w:fldCharType="end"/>
            </w:r>
          </w:hyperlink>
        </w:p>
        <w:p w:rsidR="00B92FF9" w:rsidRDefault="00B92FF9">
          <w:pPr>
            <w:pStyle w:val="TM1"/>
            <w:tabs>
              <w:tab w:val="right" w:leader="dot" w:pos="9062"/>
            </w:tabs>
            <w:rPr>
              <w:rFonts w:eastAsiaTheme="minorEastAsia"/>
              <w:noProof/>
              <w:color w:val="auto"/>
              <w:sz w:val="22"/>
              <w:lang w:eastAsia="fr-FR"/>
            </w:rPr>
          </w:pPr>
          <w:hyperlink w:anchor="_Toc490858908" w:history="1">
            <w:r w:rsidRPr="002C2AFF">
              <w:rPr>
                <w:rStyle w:val="Lienhypertexte"/>
                <w:noProof/>
                <w:lang w:val="en-GB"/>
              </w:rPr>
              <w:t>Executive summary</w:t>
            </w:r>
            <w:r>
              <w:rPr>
                <w:noProof/>
                <w:webHidden/>
              </w:rPr>
              <w:tab/>
            </w:r>
            <w:r>
              <w:rPr>
                <w:noProof/>
                <w:webHidden/>
              </w:rPr>
              <w:fldChar w:fldCharType="begin"/>
            </w:r>
            <w:r>
              <w:rPr>
                <w:noProof/>
                <w:webHidden/>
              </w:rPr>
              <w:instrText xml:space="preserve"> PAGEREF _Toc490858908 \h </w:instrText>
            </w:r>
            <w:r>
              <w:rPr>
                <w:noProof/>
                <w:webHidden/>
              </w:rPr>
            </w:r>
            <w:r>
              <w:rPr>
                <w:noProof/>
                <w:webHidden/>
              </w:rPr>
              <w:fldChar w:fldCharType="separate"/>
            </w:r>
            <w:r>
              <w:rPr>
                <w:noProof/>
                <w:webHidden/>
              </w:rPr>
              <w:t>5</w:t>
            </w:r>
            <w:r>
              <w:rPr>
                <w:noProof/>
                <w:webHidden/>
              </w:rPr>
              <w:fldChar w:fldCharType="end"/>
            </w:r>
          </w:hyperlink>
        </w:p>
        <w:p w:rsidR="00B92FF9" w:rsidRDefault="00B92FF9">
          <w:pPr>
            <w:pStyle w:val="TM1"/>
            <w:tabs>
              <w:tab w:val="left" w:pos="440"/>
              <w:tab w:val="right" w:leader="dot" w:pos="9062"/>
            </w:tabs>
            <w:rPr>
              <w:rFonts w:eastAsiaTheme="minorEastAsia"/>
              <w:noProof/>
              <w:color w:val="auto"/>
              <w:sz w:val="22"/>
              <w:lang w:eastAsia="fr-FR"/>
            </w:rPr>
          </w:pPr>
          <w:hyperlink w:anchor="_Toc490858909" w:history="1">
            <w:r w:rsidRPr="002C2AFF">
              <w:rPr>
                <w:rStyle w:val="Lienhypertexte"/>
                <w:noProof/>
              </w:rPr>
              <w:t>I.</w:t>
            </w:r>
            <w:r>
              <w:rPr>
                <w:rFonts w:eastAsiaTheme="minorEastAsia"/>
                <w:noProof/>
                <w:color w:val="auto"/>
                <w:sz w:val="22"/>
                <w:lang w:eastAsia="fr-FR"/>
              </w:rPr>
              <w:tab/>
            </w:r>
            <w:r w:rsidRPr="002C2AFF">
              <w:rPr>
                <w:rStyle w:val="Lienhypertexte"/>
                <w:noProof/>
              </w:rPr>
              <w:t>Introduction</w:t>
            </w:r>
            <w:r>
              <w:rPr>
                <w:noProof/>
                <w:webHidden/>
              </w:rPr>
              <w:tab/>
            </w:r>
            <w:r>
              <w:rPr>
                <w:noProof/>
                <w:webHidden/>
              </w:rPr>
              <w:fldChar w:fldCharType="begin"/>
            </w:r>
            <w:r>
              <w:rPr>
                <w:noProof/>
                <w:webHidden/>
              </w:rPr>
              <w:instrText xml:space="preserve"> PAGEREF _Toc490858909 \h </w:instrText>
            </w:r>
            <w:r>
              <w:rPr>
                <w:noProof/>
                <w:webHidden/>
              </w:rPr>
            </w:r>
            <w:r>
              <w:rPr>
                <w:noProof/>
                <w:webHidden/>
              </w:rPr>
              <w:fldChar w:fldCharType="separate"/>
            </w:r>
            <w:r>
              <w:rPr>
                <w:noProof/>
                <w:webHidden/>
              </w:rPr>
              <w:t>6</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10" w:history="1">
            <w:r w:rsidRPr="002C2AFF">
              <w:rPr>
                <w:rStyle w:val="Lienhypertexte"/>
                <w:noProof/>
              </w:rPr>
              <w:t>a)</w:t>
            </w:r>
            <w:r>
              <w:rPr>
                <w:rFonts w:eastAsiaTheme="minorEastAsia"/>
                <w:noProof/>
                <w:color w:val="auto"/>
                <w:sz w:val="22"/>
                <w:lang w:eastAsia="fr-FR"/>
              </w:rPr>
              <w:tab/>
            </w:r>
            <w:r w:rsidRPr="002C2AFF">
              <w:rPr>
                <w:rStyle w:val="Lienhypertexte"/>
                <w:noProof/>
              </w:rPr>
              <w:t>Entreprise d’accueil</w:t>
            </w:r>
            <w:r>
              <w:rPr>
                <w:noProof/>
                <w:webHidden/>
              </w:rPr>
              <w:tab/>
            </w:r>
            <w:r>
              <w:rPr>
                <w:noProof/>
                <w:webHidden/>
              </w:rPr>
              <w:fldChar w:fldCharType="begin"/>
            </w:r>
            <w:r>
              <w:rPr>
                <w:noProof/>
                <w:webHidden/>
              </w:rPr>
              <w:instrText xml:space="preserve"> PAGEREF _Toc490858910 \h </w:instrText>
            </w:r>
            <w:r>
              <w:rPr>
                <w:noProof/>
                <w:webHidden/>
              </w:rPr>
            </w:r>
            <w:r>
              <w:rPr>
                <w:noProof/>
                <w:webHidden/>
              </w:rPr>
              <w:fldChar w:fldCharType="separate"/>
            </w:r>
            <w:r>
              <w:rPr>
                <w:noProof/>
                <w:webHidden/>
              </w:rPr>
              <w:t>7</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11" w:history="1">
            <w:r w:rsidRPr="002C2AFF">
              <w:rPr>
                <w:rStyle w:val="Lienhypertexte"/>
                <w:noProof/>
              </w:rPr>
              <w:t>b)</w:t>
            </w:r>
            <w:r>
              <w:rPr>
                <w:rFonts w:eastAsiaTheme="minorEastAsia"/>
                <w:noProof/>
                <w:color w:val="auto"/>
                <w:sz w:val="22"/>
                <w:lang w:eastAsia="fr-FR"/>
              </w:rPr>
              <w:tab/>
            </w:r>
            <w:r w:rsidRPr="002C2AFF">
              <w:rPr>
                <w:rStyle w:val="Lienhypertexte"/>
                <w:noProof/>
              </w:rPr>
              <w:t>Contexte projet</w:t>
            </w:r>
            <w:r>
              <w:rPr>
                <w:noProof/>
                <w:webHidden/>
              </w:rPr>
              <w:tab/>
            </w:r>
            <w:r>
              <w:rPr>
                <w:noProof/>
                <w:webHidden/>
              </w:rPr>
              <w:fldChar w:fldCharType="begin"/>
            </w:r>
            <w:r>
              <w:rPr>
                <w:noProof/>
                <w:webHidden/>
              </w:rPr>
              <w:instrText xml:space="preserve"> PAGEREF _Toc490858911 \h </w:instrText>
            </w:r>
            <w:r>
              <w:rPr>
                <w:noProof/>
                <w:webHidden/>
              </w:rPr>
            </w:r>
            <w:r>
              <w:rPr>
                <w:noProof/>
                <w:webHidden/>
              </w:rPr>
              <w:fldChar w:fldCharType="separate"/>
            </w:r>
            <w:r>
              <w:rPr>
                <w:noProof/>
                <w:webHidden/>
              </w:rPr>
              <w:t>10</w:t>
            </w:r>
            <w:r>
              <w:rPr>
                <w:noProof/>
                <w:webHidden/>
              </w:rPr>
              <w:fldChar w:fldCharType="end"/>
            </w:r>
          </w:hyperlink>
        </w:p>
        <w:p w:rsidR="00B92FF9" w:rsidRDefault="00B92FF9">
          <w:pPr>
            <w:pStyle w:val="TM1"/>
            <w:tabs>
              <w:tab w:val="left" w:pos="440"/>
              <w:tab w:val="right" w:leader="dot" w:pos="9062"/>
            </w:tabs>
            <w:rPr>
              <w:rFonts w:eastAsiaTheme="minorEastAsia"/>
              <w:noProof/>
              <w:color w:val="auto"/>
              <w:sz w:val="22"/>
              <w:lang w:eastAsia="fr-FR"/>
            </w:rPr>
          </w:pPr>
          <w:hyperlink w:anchor="_Toc490858912" w:history="1">
            <w:r w:rsidRPr="002C2AFF">
              <w:rPr>
                <w:rStyle w:val="Lienhypertexte"/>
                <w:noProof/>
              </w:rPr>
              <w:t>II.</w:t>
            </w:r>
            <w:r>
              <w:rPr>
                <w:rFonts w:eastAsiaTheme="minorEastAsia"/>
                <w:noProof/>
                <w:color w:val="auto"/>
                <w:sz w:val="22"/>
                <w:lang w:eastAsia="fr-FR"/>
              </w:rPr>
              <w:tab/>
            </w:r>
            <w:r w:rsidRPr="002C2AFF">
              <w:rPr>
                <w:rStyle w:val="Lienhypertexte"/>
                <w:noProof/>
              </w:rPr>
              <w:t>Etat de l’art</w:t>
            </w:r>
            <w:r>
              <w:rPr>
                <w:noProof/>
                <w:webHidden/>
              </w:rPr>
              <w:tab/>
            </w:r>
            <w:r>
              <w:rPr>
                <w:noProof/>
                <w:webHidden/>
              </w:rPr>
              <w:fldChar w:fldCharType="begin"/>
            </w:r>
            <w:r>
              <w:rPr>
                <w:noProof/>
                <w:webHidden/>
              </w:rPr>
              <w:instrText xml:space="preserve"> PAGEREF _Toc490858912 \h </w:instrText>
            </w:r>
            <w:r>
              <w:rPr>
                <w:noProof/>
                <w:webHidden/>
              </w:rPr>
            </w:r>
            <w:r>
              <w:rPr>
                <w:noProof/>
                <w:webHidden/>
              </w:rPr>
              <w:fldChar w:fldCharType="separate"/>
            </w:r>
            <w:r>
              <w:rPr>
                <w:noProof/>
                <w:webHidden/>
              </w:rPr>
              <w:t>14</w:t>
            </w:r>
            <w:r>
              <w:rPr>
                <w:noProof/>
                <w:webHidden/>
              </w:rPr>
              <w:fldChar w:fldCharType="end"/>
            </w:r>
          </w:hyperlink>
        </w:p>
        <w:p w:rsidR="00B92FF9" w:rsidRDefault="00B92FF9">
          <w:pPr>
            <w:pStyle w:val="TM3"/>
            <w:tabs>
              <w:tab w:val="right" w:leader="dot" w:pos="9062"/>
            </w:tabs>
            <w:rPr>
              <w:rFonts w:eastAsiaTheme="minorEastAsia"/>
              <w:noProof/>
              <w:color w:val="auto"/>
              <w:sz w:val="22"/>
              <w:lang w:eastAsia="fr-FR"/>
            </w:rPr>
          </w:pPr>
          <w:hyperlink w:anchor="_Toc490858913" w:history="1">
            <w:r w:rsidRPr="002C2AFF">
              <w:rPr>
                <w:rStyle w:val="Lienhypertexte"/>
                <w:noProof/>
              </w:rPr>
              <w:t>Prélude :</w:t>
            </w:r>
            <w:r>
              <w:rPr>
                <w:noProof/>
                <w:webHidden/>
              </w:rPr>
              <w:tab/>
            </w:r>
            <w:r>
              <w:rPr>
                <w:noProof/>
                <w:webHidden/>
              </w:rPr>
              <w:fldChar w:fldCharType="begin"/>
            </w:r>
            <w:r>
              <w:rPr>
                <w:noProof/>
                <w:webHidden/>
              </w:rPr>
              <w:instrText xml:space="preserve"> PAGEREF _Toc490858913 \h </w:instrText>
            </w:r>
            <w:r>
              <w:rPr>
                <w:noProof/>
                <w:webHidden/>
              </w:rPr>
            </w:r>
            <w:r>
              <w:rPr>
                <w:noProof/>
                <w:webHidden/>
              </w:rPr>
              <w:fldChar w:fldCharType="separate"/>
            </w:r>
            <w:r>
              <w:rPr>
                <w:noProof/>
                <w:webHidden/>
              </w:rPr>
              <w:t>14</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14" w:history="1">
            <w:r w:rsidRPr="002C2AFF">
              <w:rPr>
                <w:rStyle w:val="Lienhypertexte"/>
                <w:noProof/>
              </w:rPr>
              <w:t>a)</w:t>
            </w:r>
            <w:r>
              <w:rPr>
                <w:rFonts w:eastAsiaTheme="minorEastAsia"/>
                <w:noProof/>
                <w:color w:val="auto"/>
                <w:sz w:val="22"/>
                <w:lang w:eastAsia="fr-FR"/>
              </w:rPr>
              <w:tab/>
            </w:r>
            <w:r w:rsidRPr="002C2AFF">
              <w:rPr>
                <w:rStyle w:val="Lienhypertexte"/>
                <w:noProof/>
              </w:rPr>
              <w:t>Définition, objectif et exemples</w:t>
            </w:r>
            <w:r>
              <w:rPr>
                <w:noProof/>
                <w:webHidden/>
              </w:rPr>
              <w:tab/>
            </w:r>
            <w:r>
              <w:rPr>
                <w:noProof/>
                <w:webHidden/>
              </w:rPr>
              <w:fldChar w:fldCharType="begin"/>
            </w:r>
            <w:r>
              <w:rPr>
                <w:noProof/>
                <w:webHidden/>
              </w:rPr>
              <w:instrText xml:space="preserve"> PAGEREF _Toc490858914 \h </w:instrText>
            </w:r>
            <w:r>
              <w:rPr>
                <w:noProof/>
                <w:webHidden/>
              </w:rPr>
            </w:r>
            <w:r>
              <w:rPr>
                <w:noProof/>
                <w:webHidden/>
              </w:rPr>
              <w:fldChar w:fldCharType="separate"/>
            </w:r>
            <w:r>
              <w:rPr>
                <w:noProof/>
                <w:webHidden/>
              </w:rPr>
              <w:t>16</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15" w:history="1">
            <w:r w:rsidRPr="002C2AFF">
              <w:rPr>
                <w:rStyle w:val="Lienhypertexte"/>
                <w:noProof/>
              </w:rPr>
              <w:t>b)</w:t>
            </w:r>
            <w:r>
              <w:rPr>
                <w:rFonts w:eastAsiaTheme="minorEastAsia"/>
                <w:noProof/>
                <w:color w:val="auto"/>
                <w:sz w:val="22"/>
                <w:lang w:eastAsia="fr-FR"/>
              </w:rPr>
              <w:tab/>
            </w:r>
            <w:r w:rsidRPr="002C2AFF">
              <w:rPr>
                <w:rStyle w:val="Lienhypertexte"/>
                <w:noProof/>
              </w:rPr>
              <w:t>Etude du marché des Serious Games</w:t>
            </w:r>
            <w:r>
              <w:rPr>
                <w:noProof/>
                <w:webHidden/>
              </w:rPr>
              <w:tab/>
            </w:r>
            <w:r>
              <w:rPr>
                <w:noProof/>
                <w:webHidden/>
              </w:rPr>
              <w:fldChar w:fldCharType="begin"/>
            </w:r>
            <w:r>
              <w:rPr>
                <w:noProof/>
                <w:webHidden/>
              </w:rPr>
              <w:instrText xml:space="preserve"> PAGEREF _Toc490858915 \h </w:instrText>
            </w:r>
            <w:r>
              <w:rPr>
                <w:noProof/>
                <w:webHidden/>
              </w:rPr>
            </w:r>
            <w:r>
              <w:rPr>
                <w:noProof/>
                <w:webHidden/>
              </w:rPr>
              <w:fldChar w:fldCharType="separate"/>
            </w:r>
            <w:r>
              <w:rPr>
                <w:noProof/>
                <w:webHidden/>
              </w:rPr>
              <w:t>20</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16" w:history="1">
            <w:r w:rsidRPr="002C2AFF">
              <w:rPr>
                <w:rStyle w:val="Lienhypertexte"/>
                <w:noProof/>
              </w:rPr>
              <w:t>c)</w:t>
            </w:r>
            <w:r>
              <w:rPr>
                <w:rFonts w:eastAsiaTheme="minorEastAsia"/>
                <w:noProof/>
                <w:color w:val="auto"/>
                <w:sz w:val="22"/>
                <w:lang w:eastAsia="fr-FR"/>
              </w:rPr>
              <w:tab/>
            </w:r>
            <w:r w:rsidRPr="002C2AFF">
              <w:rPr>
                <w:rStyle w:val="Lienhypertexte"/>
                <w:noProof/>
              </w:rPr>
              <w:t>Analyse du projet I-Learning</w:t>
            </w:r>
            <w:r>
              <w:rPr>
                <w:noProof/>
                <w:webHidden/>
              </w:rPr>
              <w:tab/>
            </w:r>
            <w:r>
              <w:rPr>
                <w:noProof/>
                <w:webHidden/>
              </w:rPr>
              <w:fldChar w:fldCharType="begin"/>
            </w:r>
            <w:r>
              <w:rPr>
                <w:noProof/>
                <w:webHidden/>
              </w:rPr>
              <w:instrText xml:space="preserve"> PAGEREF _Toc490858916 \h </w:instrText>
            </w:r>
            <w:r>
              <w:rPr>
                <w:noProof/>
                <w:webHidden/>
              </w:rPr>
            </w:r>
            <w:r>
              <w:rPr>
                <w:noProof/>
                <w:webHidden/>
              </w:rPr>
              <w:fldChar w:fldCharType="separate"/>
            </w:r>
            <w:r>
              <w:rPr>
                <w:noProof/>
                <w:webHidden/>
              </w:rPr>
              <w:t>21</w:t>
            </w:r>
            <w:r>
              <w:rPr>
                <w:noProof/>
                <w:webHidden/>
              </w:rPr>
              <w:fldChar w:fldCharType="end"/>
            </w:r>
          </w:hyperlink>
        </w:p>
        <w:p w:rsidR="00B92FF9" w:rsidRDefault="00B92FF9">
          <w:pPr>
            <w:pStyle w:val="TM3"/>
            <w:tabs>
              <w:tab w:val="left" w:pos="880"/>
              <w:tab w:val="right" w:leader="dot" w:pos="9062"/>
            </w:tabs>
            <w:rPr>
              <w:rFonts w:eastAsiaTheme="minorEastAsia"/>
              <w:noProof/>
              <w:color w:val="auto"/>
              <w:sz w:val="22"/>
              <w:lang w:eastAsia="fr-FR"/>
            </w:rPr>
          </w:pPr>
          <w:hyperlink w:anchor="_Toc490858917" w:history="1">
            <w:r w:rsidRPr="002C2AFF">
              <w:rPr>
                <w:rStyle w:val="Lienhypertexte"/>
                <w:noProof/>
              </w:rPr>
              <w:t>1)</w:t>
            </w:r>
            <w:r>
              <w:rPr>
                <w:rFonts w:eastAsiaTheme="minorEastAsia"/>
                <w:noProof/>
                <w:color w:val="auto"/>
                <w:sz w:val="22"/>
                <w:lang w:eastAsia="fr-FR"/>
              </w:rPr>
              <w:tab/>
            </w:r>
            <w:r w:rsidRPr="002C2AFF">
              <w:rPr>
                <w:rStyle w:val="Lienhypertexte"/>
                <w:noProof/>
              </w:rPr>
              <w:t>Ergonomie et Design</w:t>
            </w:r>
            <w:r>
              <w:rPr>
                <w:noProof/>
                <w:webHidden/>
              </w:rPr>
              <w:tab/>
            </w:r>
            <w:r>
              <w:rPr>
                <w:noProof/>
                <w:webHidden/>
              </w:rPr>
              <w:fldChar w:fldCharType="begin"/>
            </w:r>
            <w:r>
              <w:rPr>
                <w:noProof/>
                <w:webHidden/>
              </w:rPr>
              <w:instrText xml:space="preserve"> PAGEREF _Toc490858917 \h </w:instrText>
            </w:r>
            <w:r>
              <w:rPr>
                <w:noProof/>
                <w:webHidden/>
              </w:rPr>
            </w:r>
            <w:r>
              <w:rPr>
                <w:noProof/>
                <w:webHidden/>
              </w:rPr>
              <w:fldChar w:fldCharType="separate"/>
            </w:r>
            <w:r>
              <w:rPr>
                <w:noProof/>
                <w:webHidden/>
              </w:rPr>
              <w:t>30</w:t>
            </w:r>
            <w:r>
              <w:rPr>
                <w:noProof/>
                <w:webHidden/>
              </w:rPr>
              <w:fldChar w:fldCharType="end"/>
            </w:r>
          </w:hyperlink>
        </w:p>
        <w:p w:rsidR="00B92FF9" w:rsidRDefault="00B92FF9">
          <w:pPr>
            <w:pStyle w:val="TM3"/>
            <w:tabs>
              <w:tab w:val="left" w:pos="880"/>
              <w:tab w:val="right" w:leader="dot" w:pos="9062"/>
            </w:tabs>
            <w:rPr>
              <w:rFonts w:eastAsiaTheme="minorEastAsia"/>
              <w:noProof/>
              <w:color w:val="auto"/>
              <w:sz w:val="22"/>
              <w:lang w:eastAsia="fr-FR"/>
            </w:rPr>
          </w:pPr>
          <w:hyperlink w:anchor="_Toc490858918" w:history="1">
            <w:r w:rsidRPr="002C2AFF">
              <w:rPr>
                <w:rStyle w:val="Lienhypertexte"/>
                <w:noProof/>
              </w:rPr>
              <w:t>2)</w:t>
            </w:r>
            <w:r>
              <w:rPr>
                <w:rFonts w:eastAsiaTheme="minorEastAsia"/>
                <w:noProof/>
                <w:color w:val="auto"/>
                <w:sz w:val="22"/>
                <w:lang w:eastAsia="fr-FR"/>
              </w:rPr>
              <w:tab/>
            </w:r>
            <w:r w:rsidRPr="002C2AFF">
              <w:rPr>
                <w:rStyle w:val="Lienhypertexte"/>
                <w:noProof/>
              </w:rPr>
              <w:t>Sécurité du projet</w:t>
            </w:r>
            <w:r>
              <w:rPr>
                <w:noProof/>
                <w:webHidden/>
              </w:rPr>
              <w:tab/>
            </w:r>
            <w:r>
              <w:rPr>
                <w:noProof/>
                <w:webHidden/>
              </w:rPr>
              <w:fldChar w:fldCharType="begin"/>
            </w:r>
            <w:r>
              <w:rPr>
                <w:noProof/>
                <w:webHidden/>
              </w:rPr>
              <w:instrText xml:space="preserve"> PAGEREF _Toc490858918 \h </w:instrText>
            </w:r>
            <w:r>
              <w:rPr>
                <w:noProof/>
                <w:webHidden/>
              </w:rPr>
            </w:r>
            <w:r>
              <w:rPr>
                <w:noProof/>
                <w:webHidden/>
              </w:rPr>
              <w:fldChar w:fldCharType="separate"/>
            </w:r>
            <w:r>
              <w:rPr>
                <w:noProof/>
                <w:webHidden/>
              </w:rPr>
              <w:t>33</w:t>
            </w:r>
            <w:r>
              <w:rPr>
                <w:noProof/>
                <w:webHidden/>
              </w:rPr>
              <w:fldChar w:fldCharType="end"/>
            </w:r>
          </w:hyperlink>
        </w:p>
        <w:p w:rsidR="00B92FF9" w:rsidRDefault="00B92FF9">
          <w:pPr>
            <w:pStyle w:val="TM3"/>
            <w:tabs>
              <w:tab w:val="left" w:pos="880"/>
              <w:tab w:val="right" w:leader="dot" w:pos="9062"/>
            </w:tabs>
            <w:rPr>
              <w:rFonts w:eastAsiaTheme="minorEastAsia"/>
              <w:noProof/>
              <w:color w:val="auto"/>
              <w:sz w:val="22"/>
              <w:lang w:eastAsia="fr-FR"/>
            </w:rPr>
          </w:pPr>
          <w:hyperlink w:anchor="_Toc490858919" w:history="1">
            <w:r w:rsidRPr="002C2AFF">
              <w:rPr>
                <w:rStyle w:val="Lienhypertexte"/>
                <w:noProof/>
              </w:rPr>
              <w:t>3)</w:t>
            </w:r>
            <w:r>
              <w:rPr>
                <w:rFonts w:eastAsiaTheme="minorEastAsia"/>
                <w:noProof/>
                <w:color w:val="auto"/>
                <w:sz w:val="22"/>
                <w:lang w:eastAsia="fr-FR"/>
              </w:rPr>
              <w:tab/>
            </w:r>
            <w:r w:rsidRPr="002C2AFF">
              <w:rPr>
                <w:rStyle w:val="Lienhypertexte"/>
                <w:noProof/>
              </w:rPr>
              <w:t>Performance du projet</w:t>
            </w:r>
            <w:r>
              <w:rPr>
                <w:noProof/>
                <w:webHidden/>
              </w:rPr>
              <w:tab/>
            </w:r>
            <w:r>
              <w:rPr>
                <w:noProof/>
                <w:webHidden/>
              </w:rPr>
              <w:fldChar w:fldCharType="begin"/>
            </w:r>
            <w:r>
              <w:rPr>
                <w:noProof/>
                <w:webHidden/>
              </w:rPr>
              <w:instrText xml:space="preserve"> PAGEREF _Toc490858919 \h </w:instrText>
            </w:r>
            <w:r>
              <w:rPr>
                <w:noProof/>
                <w:webHidden/>
              </w:rPr>
            </w:r>
            <w:r>
              <w:rPr>
                <w:noProof/>
                <w:webHidden/>
              </w:rPr>
              <w:fldChar w:fldCharType="separate"/>
            </w:r>
            <w:r>
              <w:rPr>
                <w:noProof/>
                <w:webHidden/>
              </w:rPr>
              <w:t>33</w:t>
            </w:r>
            <w:r>
              <w:rPr>
                <w:noProof/>
                <w:webHidden/>
              </w:rPr>
              <w:fldChar w:fldCharType="end"/>
            </w:r>
          </w:hyperlink>
        </w:p>
        <w:p w:rsidR="00B92FF9" w:rsidRDefault="00B92FF9">
          <w:pPr>
            <w:pStyle w:val="TM3"/>
            <w:tabs>
              <w:tab w:val="left" w:pos="880"/>
              <w:tab w:val="right" w:leader="dot" w:pos="9062"/>
            </w:tabs>
            <w:rPr>
              <w:rFonts w:eastAsiaTheme="minorEastAsia"/>
              <w:noProof/>
              <w:color w:val="auto"/>
              <w:sz w:val="22"/>
              <w:lang w:eastAsia="fr-FR"/>
            </w:rPr>
          </w:pPr>
          <w:hyperlink w:anchor="_Toc490858920" w:history="1">
            <w:r w:rsidRPr="002C2AFF">
              <w:rPr>
                <w:rStyle w:val="Lienhypertexte"/>
                <w:noProof/>
              </w:rPr>
              <w:t>4)</w:t>
            </w:r>
            <w:r>
              <w:rPr>
                <w:rFonts w:eastAsiaTheme="minorEastAsia"/>
                <w:noProof/>
                <w:color w:val="auto"/>
                <w:sz w:val="22"/>
                <w:lang w:eastAsia="fr-FR"/>
              </w:rPr>
              <w:tab/>
            </w:r>
            <w:r w:rsidRPr="002C2AFF">
              <w:rPr>
                <w:rStyle w:val="Lienhypertexte"/>
                <w:noProof/>
              </w:rPr>
              <w:t>Evolution et voies d’amélioration</w:t>
            </w:r>
            <w:r>
              <w:rPr>
                <w:noProof/>
                <w:webHidden/>
              </w:rPr>
              <w:tab/>
            </w:r>
            <w:r>
              <w:rPr>
                <w:noProof/>
                <w:webHidden/>
              </w:rPr>
              <w:fldChar w:fldCharType="begin"/>
            </w:r>
            <w:r>
              <w:rPr>
                <w:noProof/>
                <w:webHidden/>
              </w:rPr>
              <w:instrText xml:space="preserve"> PAGEREF _Toc490858920 \h </w:instrText>
            </w:r>
            <w:r>
              <w:rPr>
                <w:noProof/>
                <w:webHidden/>
              </w:rPr>
            </w:r>
            <w:r>
              <w:rPr>
                <w:noProof/>
                <w:webHidden/>
              </w:rPr>
              <w:fldChar w:fldCharType="separate"/>
            </w:r>
            <w:r>
              <w:rPr>
                <w:noProof/>
                <w:webHidden/>
              </w:rPr>
              <w:t>34</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21" w:history="1">
            <w:r w:rsidRPr="002C2AFF">
              <w:rPr>
                <w:rStyle w:val="Lienhypertexte"/>
                <w:noProof/>
              </w:rPr>
              <w:t>d)</w:t>
            </w:r>
            <w:r>
              <w:rPr>
                <w:rFonts w:eastAsiaTheme="minorEastAsia"/>
                <w:noProof/>
                <w:color w:val="auto"/>
                <w:sz w:val="22"/>
                <w:lang w:eastAsia="fr-FR"/>
              </w:rPr>
              <w:tab/>
            </w:r>
            <w:r w:rsidRPr="002C2AFF">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_Toc490858921 \h </w:instrText>
            </w:r>
            <w:r>
              <w:rPr>
                <w:noProof/>
                <w:webHidden/>
              </w:rPr>
            </w:r>
            <w:r>
              <w:rPr>
                <w:noProof/>
                <w:webHidden/>
              </w:rPr>
              <w:fldChar w:fldCharType="separate"/>
            </w:r>
            <w:r>
              <w:rPr>
                <w:noProof/>
                <w:webHidden/>
              </w:rPr>
              <w:t>35</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22" w:history="1">
            <w:r w:rsidRPr="002C2AFF">
              <w:rPr>
                <w:rStyle w:val="Lienhypertexte"/>
                <w:noProof/>
              </w:rPr>
              <w:t>e)</w:t>
            </w:r>
            <w:r>
              <w:rPr>
                <w:rFonts w:eastAsiaTheme="minorEastAsia"/>
                <w:noProof/>
                <w:color w:val="auto"/>
                <w:sz w:val="22"/>
                <w:lang w:eastAsia="fr-FR"/>
              </w:rPr>
              <w:tab/>
            </w:r>
            <w:r w:rsidRPr="002C2AFF">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_Toc490858922 \h </w:instrText>
            </w:r>
            <w:r>
              <w:rPr>
                <w:noProof/>
                <w:webHidden/>
              </w:rPr>
            </w:r>
            <w:r>
              <w:rPr>
                <w:noProof/>
                <w:webHidden/>
              </w:rPr>
              <w:fldChar w:fldCharType="separate"/>
            </w:r>
            <w:r>
              <w:rPr>
                <w:noProof/>
                <w:webHidden/>
              </w:rPr>
              <w:t>35</w:t>
            </w:r>
            <w:r>
              <w:rPr>
                <w:noProof/>
                <w:webHidden/>
              </w:rPr>
              <w:fldChar w:fldCharType="end"/>
            </w:r>
          </w:hyperlink>
        </w:p>
        <w:p w:rsidR="00B92FF9" w:rsidRDefault="00B92FF9">
          <w:pPr>
            <w:pStyle w:val="TM1"/>
            <w:tabs>
              <w:tab w:val="left" w:pos="660"/>
              <w:tab w:val="right" w:leader="dot" w:pos="9062"/>
            </w:tabs>
            <w:rPr>
              <w:rFonts w:eastAsiaTheme="minorEastAsia"/>
              <w:noProof/>
              <w:color w:val="auto"/>
              <w:sz w:val="22"/>
              <w:lang w:eastAsia="fr-FR"/>
            </w:rPr>
          </w:pPr>
          <w:hyperlink w:anchor="_Toc490858924" w:history="1">
            <w:r w:rsidRPr="002C2AFF">
              <w:rPr>
                <w:rStyle w:val="Lienhypertexte"/>
                <w:noProof/>
              </w:rPr>
              <w:t>III.</w:t>
            </w:r>
            <w:r>
              <w:rPr>
                <w:rFonts w:eastAsiaTheme="minorEastAsia"/>
                <w:noProof/>
                <w:color w:val="auto"/>
                <w:sz w:val="22"/>
                <w:lang w:eastAsia="fr-FR"/>
              </w:rPr>
              <w:tab/>
            </w:r>
            <w:r w:rsidRPr="002C2AFF">
              <w:rPr>
                <w:rStyle w:val="Lienhypertexte"/>
                <w:noProof/>
              </w:rPr>
              <w:t>Dimensions techniques du projet</w:t>
            </w:r>
            <w:r>
              <w:rPr>
                <w:noProof/>
                <w:webHidden/>
              </w:rPr>
              <w:tab/>
            </w:r>
            <w:r>
              <w:rPr>
                <w:noProof/>
                <w:webHidden/>
              </w:rPr>
              <w:fldChar w:fldCharType="begin"/>
            </w:r>
            <w:r>
              <w:rPr>
                <w:noProof/>
                <w:webHidden/>
              </w:rPr>
              <w:instrText xml:space="preserve"> PAGEREF _Toc490858924 \h </w:instrText>
            </w:r>
            <w:r>
              <w:rPr>
                <w:noProof/>
                <w:webHidden/>
              </w:rPr>
            </w:r>
            <w:r>
              <w:rPr>
                <w:noProof/>
                <w:webHidden/>
              </w:rPr>
              <w:fldChar w:fldCharType="separate"/>
            </w:r>
            <w:r>
              <w:rPr>
                <w:noProof/>
                <w:webHidden/>
              </w:rPr>
              <w:t>36</w:t>
            </w:r>
            <w:r>
              <w:rPr>
                <w:noProof/>
                <w:webHidden/>
              </w:rPr>
              <w:fldChar w:fldCharType="end"/>
            </w:r>
          </w:hyperlink>
        </w:p>
        <w:p w:rsidR="00B92FF9" w:rsidRDefault="00B92FF9">
          <w:pPr>
            <w:pStyle w:val="TM1"/>
            <w:tabs>
              <w:tab w:val="left" w:pos="660"/>
              <w:tab w:val="right" w:leader="dot" w:pos="9062"/>
            </w:tabs>
            <w:rPr>
              <w:rFonts w:eastAsiaTheme="minorEastAsia"/>
              <w:noProof/>
              <w:color w:val="auto"/>
              <w:sz w:val="22"/>
              <w:lang w:eastAsia="fr-FR"/>
            </w:rPr>
          </w:pPr>
          <w:hyperlink w:anchor="_Toc490858925" w:history="1">
            <w:r w:rsidRPr="002C2AFF">
              <w:rPr>
                <w:rStyle w:val="Lienhypertexte"/>
                <w:noProof/>
              </w:rPr>
              <w:t>IV.</w:t>
            </w:r>
            <w:r>
              <w:rPr>
                <w:rFonts w:eastAsiaTheme="minorEastAsia"/>
                <w:noProof/>
                <w:color w:val="auto"/>
                <w:sz w:val="22"/>
                <w:lang w:eastAsia="fr-FR"/>
              </w:rPr>
              <w:tab/>
            </w:r>
            <w:r w:rsidRPr="002C2AFF">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_Toc490858925 \h </w:instrText>
            </w:r>
            <w:r>
              <w:rPr>
                <w:noProof/>
                <w:webHidden/>
              </w:rPr>
            </w:r>
            <w:r>
              <w:rPr>
                <w:noProof/>
                <w:webHidden/>
              </w:rPr>
              <w:fldChar w:fldCharType="separate"/>
            </w:r>
            <w:r>
              <w:rPr>
                <w:noProof/>
                <w:webHidden/>
              </w:rPr>
              <w:t>41</w:t>
            </w:r>
            <w:r>
              <w:rPr>
                <w:noProof/>
                <w:webHidden/>
              </w:rPr>
              <w:fldChar w:fldCharType="end"/>
            </w:r>
          </w:hyperlink>
        </w:p>
        <w:p w:rsidR="00B92FF9" w:rsidRDefault="00B92FF9">
          <w:pPr>
            <w:pStyle w:val="TM1"/>
            <w:tabs>
              <w:tab w:val="left" w:pos="440"/>
              <w:tab w:val="right" w:leader="dot" w:pos="9062"/>
            </w:tabs>
            <w:rPr>
              <w:rFonts w:eastAsiaTheme="minorEastAsia"/>
              <w:noProof/>
              <w:color w:val="auto"/>
              <w:sz w:val="22"/>
              <w:lang w:eastAsia="fr-FR"/>
            </w:rPr>
          </w:pPr>
          <w:hyperlink w:anchor="_Toc490858926" w:history="1">
            <w:r w:rsidRPr="002C2AFF">
              <w:rPr>
                <w:rStyle w:val="Lienhypertexte"/>
                <w:noProof/>
              </w:rPr>
              <w:t>V.</w:t>
            </w:r>
            <w:r>
              <w:rPr>
                <w:rFonts w:eastAsiaTheme="minorEastAsia"/>
                <w:noProof/>
                <w:color w:val="auto"/>
                <w:sz w:val="22"/>
                <w:lang w:eastAsia="fr-FR"/>
              </w:rPr>
              <w:tab/>
            </w:r>
            <w:r w:rsidRPr="002C2AFF">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_Toc490858926 \h </w:instrText>
            </w:r>
            <w:r>
              <w:rPr>
                <w:noProof/>
                <w:webHidden/>
              </w:rPr>
            </w:r>
            <w:r>
              <w:rPr>
                <w:noProof/>
                <w:webHidden/>
              </w:rPr>
              <w:fldChar w:fldCharType="separate"/>
            </w:r>
            <w:r>
              <w:rPr>
                <w:noProof/>
                <w:webHidden/>
              </w:rPr>
              <w:t>46</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27" w:history="1">
            <w:r w:rsidRPr="002C2AFF">
              <w:rPr>
                <w:rStyle w:val="Lienhypertexte"/>
                <w:noProof/>
              </w:rPr>
              <w:t>a)</w:t>
            </w:r>
            <w:r>
              <w:rPr>
                <w:rFonts w:eastAsiaTheme="minorEastAsia"/>
                <w:noProof/>
                <w:color w:val="auto"/>
                <w:sz w:val="22"/>
                <w:lang w:eastAsia="fr-FR"/>
              </w:rPr>
              <w:tab/>
            </w:r>
            <w:r w:rsidRPr="002C2AFF">
              <w:rPr>
                <w:rStyle w:val="Lienhypertexte"/>
                <w:noProof/>
              </w:rPr>
              <w:t>Environnement</w:t>
            </w:r>
            <w:r>
              <w:rPr>
                <w:noProof/>
                <w:webHidden/>
              </w:rPr>
              <w:tab/>
            </w:r>
            <w:r>
              <w:rPr>
                <w:noProof/>
                <w:webHidden/>
              </w:rPr>
              <w:fldChar w:fldCharType="begin"/>
            </w:r>
            <w:r>
              <w:rPr>
                <w:noProof/>
                <w:webHidden/>
              </w:rPr>
              <w:instrText xml:space="preserve"> PAGEREF _Toc490858927 \h </w:instrText>
            </w:r>
            <w:r>
              <w:rPr>
                <w:noProof/>
                <w:webHidden/>
              </w:rPr>
            </w:r>
            <w:r>
              <w:rPr>
                <w:noProof/>
                <w:webHidden/>
              </w:rPr>
              <w:fldChar w:fldCharType="separate"/>
            </w:r>
            <w:r>
              <w:rPr>
                <w:noProof/>
                <w:webHidden/>
              </w:rPr>
              <w:t>46</w:t>
            </w:r>
            <w:r>
              <w:rPr>
                <w:noProof/>
                <w:webHidden/>
              </w:rPr>
              <w:fldChar w:fldCharType="end"/>
            </w:r>
          </w:hyperlink>
        </w:p>
        <w:p w:rsidR="00B92FF9" w:rsidRDefault="00B92FF9">
          <w:pPr>
            <w:pStyle w:val="TM2"/>
            <w:tabs>
              <w:tab w:val="left" w:pos="660"/>
              <w:tab w:val="right" w:leader="dot" w:pos="9062"/>
            </w:tabs>
            <w:rPr>
              <w:rFonts w:eastAsiaTheme="minorEastAsia"/>
              <w:noProof/>
              <w:color w:val="auto"/>
              <w:sz w:val="22"/>
              <w:lang w:eastAsia="fr-FR"/>
            </w:rPr>
          </w:pPr>
          <w:hyperlink w:anchor="_Toc490858928" w:history="1">
            <w:r w:rsidRPr="002C2AFF">
              <w:rPr>
                <w:rStyle w:val="Lienhypertexte"/>
                <w:noProof/>
              </w:rPr>
              <w:t>b)</w:t>
            </w:r>
            <w:r>
              <w:rPr>
                <w:rFonts w:eastAsiaTheme="minorEastAsia"/>
                <w:noProof/>
                <w:color w:val="auto"/>
                <w:sz w:val="22"/>
                <w:lang w:eastAsia="fr-FR"/>
              </w:rPr>
              <w:tab/>
            </w:r>
            <w:r w:rsidRPr="002C2AFF">
              <w:rPr>
                <w:rStyle w:val="Lienhypertexte"/>
                <w:noProof/>
              </w:rPr>
              <w:t>Social</w:t>
            </w:r>
            <w:r>
              <w:rPr>
                <w:noProof/>
                <w:webHidden/>
              </w:rPr>
              <w:tab/>
            </w:r>
            <w:r>
              <w:rPr>
                <w:noProof/>
                <w:webHidden/>
              </w:rPr>
              <w:fldChar w:fldCharType="begin"/>
            </w:r>
            <w:r>
              <w:rPr>
                <w:noProof/>
                <w:webHidden/>
              </w:rPr>
              <w:instrText xml:space="preserve"> PAGEREF _Toc490858928 \h </w:instrText>
            </w:r>
            <w:r>
              <w:rPr>
                <w:noProof/>
                <w:webHidden/>
              </w:rPr>
            </w:r>
            <w:r>
              <w:rPr>
                <w:noProof/>
                <w:webHidden/>
              </w:rPr>
              <w:fldChar w:fldCharType="separate"/>
            </w:r>
            <w:r>
              <w:rPr>
                <w:noProof/>
                <w:webHidden/>
              </w:rPr>
              <w:t>47</w:t>
            </w:r>
            <w:r>
              <w:rPr>
                <w:noProof/>
                <w:webHidden/>
              </w:rPr>
              <w:fldChar w:fldCharType="end"/>
            </w:r>
          </w:hyperlink>
        </w:p>
        <w:p w:rsidR="00B92FF9" w:rsidRDefault="00B92FF9">
          <w:pPr>
            <w:pStyle w:val="TM1"/>
            <w:tabs>
              <w:tab w:val="left" w:pos="660"/>
              <w:tab w:val="right" w:leader="dot" w:pos="9062"/>
            </w:tabs>
            <w:rPr>
              <w:rFonts w:eastAsiaTheme="minorEastAsia"/>
              <w:noProof/>
              <w:color w:val="auto"/>
              <w:sz w:val="22"/>
              <w:lang w:eastAsia="fr-FR"/>
            </w:rPr>
          </w:pPr>
          <w:hyperlink w:anchor="_Toc490858929" w:history="1">
            <w:r w:rsidRPr="002C2AFF">
              <w:rPr>
                <w:rStyle w:val="Lienhypertexte"/>
                <w:noProof/>
              </w:rPr>
              <w:t>VI.</w:t>
            </w:r>
            <w:r>
              <w:rPr>
                <w:rFonts w:eastAsiaTheme="minorEastAsia"/>
                <w:noProof/>
                <w:color w:val="auto"/>
                <w:sz w:val="22"/>
                <w:lang w:eastAsia="fr-FR"/>
              </w:rPr>
              <w:tab/>
            </w:r>
            <w:r w:rsidRPr="002C2AFF">
              <w:rPr>
                <w:rStyle w:val="Lienhypertexte"/>
                <w:noProof/>
              </w:rPr>
              <w:t>Bilan</w:t>
            </w:r>
            <w:r>
              <w:rPr>
                <w:noProof/>
                <w:webHidden/>
              </w:rPr>
              <w:tab/>
            </w:r>
            <w:r>
              <w:rPr>
                <w:noProof/>
                <w:webHidden/>
              </w:rPr>
              <w:fldChar w:fldCharType="begin"/>
            </w:r>
            <w:r>
              <w:rPr>
                <w:noProof/>
                <w:webHidden/>
              </w:rPr>
              <w:instrText xml:space="preserve"> PAGEREF _Toc490858929 \h </w:instrText>
            </w:r>
            <w:r>
              <w:rPr>
                <w:noProof/>
                <w:webHidden/>
              </w:rPr>
            </w:r>
            <w:r>
              <w:rPr>
                <w:noProof/>
                <w:webHidden/>
              </w:rPr>
              <w:fldChar w:fldCharType="separate"/>
            </w:r>
            <w:r>
              <w:rPr>
                <w:noProof/>
                <w:webHidden/>
              </w:rPr>
              <w:t>49</w:t>
            </w:r>
            <w:r>
              <w:rPr>
                <w:noProof/>
                <w:webHidden/>
              </w:rPr>
              <w:fldChar w:fldCharType="end"/>
            </w:r>
          </w:hyperlink>
        </w:p>
        <w:p w:rsidR="00B92FF9" w:rsidRDefault="00B92FF9">
          <w:pPr>
            <w:pStyle w:val="TM1"/>
            <w:tabs>
              <w:tab w:val="left" w:pos="660"/>
              <w:tab w:val="right" w:leader="dot" w:pos="9062"/>
            </w:tabs>
            <w:rPr>
              <w:rFonts w:eastAsiaTheme="minorEastAsia"/>
              <w:noProof/>
              <w:color w:val="auto"/>
              <w:sz w:val="22"/>
              <w:lang w:eastAsia="fr-FR"/>
            </w:rPr>
          </w:pPr>
          <w:hyperlink w:anchor="_Toc490858930" w:history="1">
            <w:r w:rsidRPr="002C2AFF">
              <w:rPr>
                <w:rStyle w:val="Lienhypertexte"/>
                <w:noProof/>
              </w:rPr>
              <w:t>VII.</w:t>
            </w:r>
            <w:r>
              <w:rPr>
                <w:rFonts w:eastAsiaTheme="minorEastAsia"/>
                <w:noProof/>
                <w:color w:val="auto"/>
                <w:sz w:val="22"/>
                <w:lang w:eastAsia="fr-FR"/>
              </w:rPr>
              <w:tab/>
            </w:r>
            <w:r w:rsidRPr="002C2AFF">
              <w:rPr>
                <w:rStyle w:val="Lienhypertexte"/>
                <w:noProof/>
              </w:rPr>
              <w:t>Bibliographie</w:t>
            </w:r>
            <w:r>
              <w:rPr>
                <w:noProof/>
                <w:webHidden/>
              </w:rPr>
              <w:tab/>
            </w:r>
            <w:r>
              <w:rPr>
                <w:noProof/>
                <w:webHidden/>
              </w:rPr>
              <w:fldChar w:fldCharType="begin"/>
            </w:r>
            <w:r>
              <w:rPr>
                <w:noProof/>
                <w:webHidden/>
              </w:rPr>
              <w:instrText xml:space="preserve"> PAGEREF _Toc490858930 \h </w:instrText>
            </w:r>
            <w:r>
              <w:rPr>
                <w:noProof/>
                <w:webHidden/>
              </w:rPr>
            </w:r>
            <w:r>
              <w:rPr>
                <w:noProof/>
                <w:webHidden/>
              </w:rPr>
              <w:fldChar w:fldCharType="separate"/>
            </w:r>
            <w:r>
              <w:rPr>
                <w:noProof/>
                <w:webHidden/>
              </w:rPr>
              <w:t>50</w:t>
            </w:r>
            <w:r>
              <w:rPr>
                <w:noProof/>
                <w:webHidden/>
              </w:rPr>
              <w:fldChar w:fldCharType="end"/>
            </w:r>
          </w:hyperlink>
        </w:p>
        <w:p w:rsidR="00B92FF9" w:rsidRDefault="00B92FF9">
          <w:pPr>
            <w:pStyle w:val="TM1"/>
            <w:tabs>
              <w:tab w:val="left" w:pos="660"/>
              <w:tab w:val="right" w:leader="dot" w:pos="9062"/>
            </w:tabs>
            <w:rPr>
              <w:rFonts w:eastAsiaTheme="minorEastAsia"/>
              <w:noProof/>
              <w:color w:val="auto"/>
              <w:sz w:val="22"/>
              <w:lang w:eastAsia="fr-FR"/>
            </w:rPr>
          </w:pPr>
          <w:hyperlink w:anchor="_Toc490858931" w:history="1">
            <w:r w:rsidRPr="002C2AFF">
              <w:rPr>
                <w:rStyle w:val="Lienhypertexte"/>
                <w:noProof/>
              </w:rPr>
              <w:t>VIII.</w:t>
            </w:r>
            <w:r>
              <w:rPr>
                <w:rFonts w:eastAsiaTheme="minorEastAsia"/>
                <w:noProof/>
                <w:color w:val="auto"/>
                <w:sz w:val="22"/>
                <w:lang w:eastAsia="fr-FR"/>
              </w:rPr>
              <w:tab/>
            </w:r>
            <w:r w:rsidRPr="002C2AFF">
              <w:rPr>
                <w:rStyle w:val="Lienhypertexte"/>
                <w:noProof/>
              </w:rPr>
              <w:t>Annexes</w:t>
            </w:r>
            <w:r>
              <w:rPr>
                <w:noProof/>
                <w:webHidden/>
              </w:rPr>
              <w:tab/>
            </w:r>
            <w:r>
              <w:rPr>
                <w:noProof/>
                <w:webHidden/>
              </w:rPr>
              <w:fldChar w:fldCharType="begin"/>
            </w:r>
            <w:r>
              <w:rPr>
                <w:noProof/>
                <w:webHidden/>
              </w:rPr>
              <w:instrText xml:space="preserve"> PAGEREF _Toc490858931 \h </w:instrText>
            </w:r>
            <w:r>
              <w:rPr>
                <w:noProof/>
                <w:webHidden/>
              </w:rPr>
            </w:r>
            <w:r>
              <w:rPr>
                <w:noProof/>
                <w:webHidden/>
              </w:rPr>
              <w:fldChar w:fldCharType="separate"/>
            </w:r>
            <w:r>
              <w:rPr>
                <w:noProof/>
                <w:webHidden/>
              </w:rPr>
              <w:t>51</w:t>
            </w:r>
            <w:r>
              <w:rPr>
                <w:noProof/>
                <w:webHidden/>
              </w:rPr>
              <w:fldChar w:fldCharType="end"/>
            </w:r>
          </w:hyperlink>
        </w:p>
        <w:p w:rsidR="00B92FF9" w:rsidRDefault="00B92FF9">
          <w:pPr>
            <w:pStyle w:val="TM1"/>
            <w:tabs>
              <w:tab w:val="left" w:pos="660"/>
              <w:tab w:val="right" w:leader="dot" w:pos="9062"/>
            </w:tabs>
            <w:rPr>
              <w:rFonts w:eastAsiaTheme="minorEastAsia"/>
              <w:noProof/>
              <w:color w:val="auto"/>
              <w:sz w:val="22"/>
              <w:lang w:eastAsia="fr-FR"/>
            </w:rPr>
          </w:pPr>
          <w:hyperlink w:anchor="_Toc490858932" w:history="1">
            <w:r w:rsidRPr="002C2AFF">
              <w:rPr>
                <w:rStyle w:val="Lienhypertexte"/>
                <w:noProof/>
              </w:rPr>
              <w:t>IX.</w:t>
            </w:r>
            <w:r>
              <w:rPr>
                <w:rFonts w:eastAsiaTheme="minorEastAsia"/>
                <w:noProof/>
                <w:color w:val="auto"/>
                <w:sz w:val="22"/>
                <w:lang w:eastAsia="fr-FR"/>
              </w:rPr>
              <w:tab/>
            </w:r>
            <w:r w:rsidRPr="002C2AFF">
              <w:rPr>
                <w:rStyle w:val="Lienhypertexte"/>
                <w:noProof/>
              </w:rPr>
              <w:t>Glossaire</w:t>
            </w:r>
            <w:r>
              <w:rPr>
                <w:noProof/>
                <w:webHidden/>
              </w:rPr>
              <w:tab/>
            </w:r>
            <w:r>
              <w:rPr>
                <w:noProof/>
                <w:webHidden/>
              </w:rPr>
              <w:fldChar w:fldCharType="begin"/>
            </w:r>
            <w:r>
              <w:rPr>
                <w:noProof/>
                <w:webHidden/>
              </w:rPr>
              <w:instrText xml:space="preserve"> PAGEREF _Toc490858932 \h </w:instrText>
            </w:r>
            <w:r>
              <w:rPr>
                <w:noProof/>
                <w:webHidden/>
              </w:rPr>
            </w:r>
            <w:r>
              <w:rPr>
                <w:noProof/>
                <w:webHidden/>
              </w:rPr>
              <w:fldChar w:fldCharType="separate"/>
            </w:r>
            <w:r>
              <w:rPr>
                <w:noProof/>
                <w:webHidden/>
              </w:rPr>
              <w:t>52</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0858906"/>
      <w:r>
        <w:lastRenderedPageBreak/>
        <w:t>Remerciements</w:t>
      </w:r>
      <w:bookmarkEnd w:id="0"/>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1" w:name="_Toc490858907"/>
      <w:r>
        <w:lastRenderedPageBreak/>
        <w:t>Résumé</w:t>
      </w:r>
      <w:r w:rsidR="00AB6721">
        <w:t xml:space="preserve"> analytique</w:t>
      </w:r>
      <w:bookmarkEnd w:id="1"/>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w:t>
      </w:r>
      <w:proofErr w:type="spellStart"/>
      <w:r>
        <w:t>Serious</w:t>
      </w:r>
      <w:proofErr w:type="spellEnd"/>
      <w:r>
        <w:t xml:space="preserve">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 xml:space="preserve">J’ai donc choisi le projet </w:t>
      </w:r>
      <w:proofErr w:type="spellStart"/>
      <w:r>
        <w:t>I-Learning</w:t>
      </w:r>
      <w:proofErr w:type="spellEnd"/>
      <w:r>
        <w:t xml:space="preserve">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w:t>
      </w:r>
      <w:proofErr w:type="spellStart"/>
      <w:r w:rsidR="008F7339">
        <w:t>Serious</w:t>
      </w:r>
      <w:proofErr w:type="spellEnd"/>
      <w:r w:rsidR="008F7339">
        <w:t xml:space="preserve">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2" w:name="_Toc490858908"/>
      <w:r w:rsidRPr="00C6381F">
        <w:rPr>
          <w:lang w:val="en-GB"/>
        </w:rPr>
        <w:lastRenderedPageBreak/>
        <w:t>Executive summary</w:t>
      </w:r>
      <w:bookmarkEnd w:id="2"/>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w:t>
      </w:r>
      <w:proofErr w:type="gramStart"/>
      <w:r w:rsidR="00F95D28" w:rsidRPr="009E0053">
        <w:rPr>
          <w:lang w:val="en-GB"/>
        </w:rPr>
        <w:t>depends</w:t>
      </w:r>
      <w:proofErr w:type="gramEnd"/>
      <w:r w:rsidR="00F95D28" w:rsidRPr="009E0053">
        <w:rPr>
          <w:lang w:val="en-GB"/>
        </w:rPr>
        <w:t xml:space="preserve">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3" w:name="_Toc490858909"/>
      <w:r>
        <w:lastRenderedPageBreak/>
        <w:t>Introduction</w:t>
      </w:r>
      <w:bookmarkEnd w:id="3"/>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w:t>
      </w:r>
      <w:proofErr w:type="spellStart"/>
      <w:r w:rsidR="002D0E13">
        <w:t>Serious</w:t>
      </w:r>
      <w:proofErr w:type="spellEnd"/>
      <w:r w:rsidR="002D0E13">
        <w:t xml:space="preserve"> Game »</w:t>
      </w:r>
      <w:r w:rsidR="00405F91">
        <w:t xml:space="preserve"> en </w:t>
      </w:r>
      <w:r w:rsidR="002236E4">
        <w:t xml:space="preserve">cherchant à résoudre la problématique suivante : </w:t>
      </w:r>
      <w:r w:rsidR="002236E4" w:rsidRPr="002F3ABD">
        <w:rPr>
          <w:u w:val="single"/>
        </w:rPr>
        <w:t>comment développer une application Web de « </w:t>
      </w:r>
      <w:proofErr w:type="spellStart"/>
      <w:r w:rsidR="002236E4" w:rsidRPr="002F3ABD">
        <w:rPr>
          <w:u w:val="single"/>
        </w:rPr>
        <w:t>Serious</w:t>
      </w:r>
      <w:proofErr w:type="spellEnd"/>
      <w:r w:rsidR="002236E4" w:rsidRPr="002F3ABD">
        <w:rPr>
          <w:u w:val="single"/>
        </w:rPr>
        <w:t xml:space="preserve">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bookmarkStart w:id="4" w:name="_GoBack"/>
      <w:bookmarkEnd w:id="4"/>
    </w:p>
    <w:p w:rsidR="005C66CB" w:rsidRDefault="005C66CB" w:rsidP="00E02D60">
      <w:pPr>
        <w:pStyle w:val="Titre2"/>
        <w:numPr>
          <w:ilvl w:val="0"/>
          <w:numId w:val="18"/>
        </w:numPr>
      </w:pPr>
      <w:bookmarkStart w:id="5" w:name="_Toc490858910"/>
      <w:r>
        <w:lastRenderedPageBreak/>
        <w:t>Entreprise d’accueil</w:t>
      </w:r>
      <w:bookmarkEnd w:id="5"/>
    </w:p>
    <w:p w:rsidR="00FB5AB7" w:rsidRDefault="00FB5AB7">
      <w:r>
        <w:tab/>
        <w:t>VISEO est une société de conseil et de services, créé</w:t>
      </w:r>
      <w:r w:rsidR="00E26228">
        <w:t>e</w:t>
      </w:r>
      <w:r>
        <w:t xml:space="preserve"> en 1999</w:t>
      </w:r>
      <w:r w:rsidR="00E26228">
        <w:t xml:space="preserve"> </w:t>
      </w:r>
      <w:r w:rsidR="00E26228" w:rsidRPr="00E26228">
        <w:t xml:space="preserve">par Olivier </w:t>
      </w:r>
      <w:proofErr w:type="spellStart"/>
      <w:r w:rsidR="00E26228" w:rsidRPr="00E26228">
        <w:t>Dhonte</w:t>
      </w:r>
      <w:proofErr w:type="spellEnd"/>
      <w:r w:rsidR="00E26228" w:rsidRPr="00E26228">
        <w:t xml:space="preserv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870918">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3360"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B92FF9" w:rsidRPr="00F8372B" w:rsidRDefault="00B92FF9"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B92FF9" w:rsidRPr="00F8372B" w:rsidRDefault="00B92FF9"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3120"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61312"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5408"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92FF9" w:rsidRPr="008229BF" w:rsidRDefault="00B92FF9"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B92FF9" w:rsidRPr="008229BF" w:rsidRDefault="00B92FF9"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6" w:name="_Toc490858911"/>
      <w:r>
        <w:lastRenderedPageBreak/>
        <w:t>Contexte projet</w:t>
      </w:r>
      <w:bookmarkEnd w:id="6"/>
    </w:p>
    <w:p w:rsidR="008E5AD0" w:rsidRDefault="001D7B97" w:rsidP="00E54282">
      <w:r>
        <w:tab/>
        <w:t xml:space="preserve">Le projet </w:t>
      </w:r>
      <w:proofErr w:type="spellStart"/>
      <w:r>
        <w:t>I-Learning</w:t>
      </w:r>
      <w:proofErr w:type="spellEnd"/>
      <w:r>
        <w:t xml:space="preserve">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w:t>
      </w:r>
      <w:proofErr w:type="spellStart"/>
      <w:r>
        <w:t>I-Learning</w:t>
      </w:r>
      <w:proofErr w:type="spellEnd"/>
      <w:r>
        <w:t xml:space="preserve">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proofErr w:type="spellStart"/>
      <w:r w:rsidR="00A37602" w:rsidRPr="00A37602">
        <w:rPr>
          <w:b/>
        </w:rPr>
        <w:t>front-end</w:t>
      </w:r>
      <w:proofErr w:type="spellEnd"/>
      <w:r w:rsidR="00A37602">
        <w:t xml:space="preserve"> nous utilisons le </w:t>
      </w:r>
      <w:r w:rsidR="00A37602">
        <w:rPr>
          <w:b/>
        </w:rPr>
        <w:t xml:space="preserve">JavaScript </w:t>
      </w:r>
      <w:r w:rsidR="00A37602">
        <w:t xml:space="preserve">et côté </w:t>
      </w:r>
      <w:proofErr w:type="spellStart"/>
      <w:r w:rsidR="00A37602" w:rsidRPr="00A37602">
        <w:rPr>
          <w:b/>
        </w:rPr>
        <w:t>back-end</w:t>
      </w:r>
      <w:proofErr w:type="spellEnd"/>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proofErr w:type="spellStart"/>
      <w:r>
        <w:t>WebStorm</w:t>
      </w:r>
      <w:proofErr w:type="spellEnd"/>
      <w:r>
        <w:t xml:space="preserve"> de la suite </w:t>
      </w:r>
      <w:proofErr w:type="spellStart"/>
      <w:r>
        <w:t>JetBrains</w:t>
      </w:r>
      <w:proofErr w:type="spellEnd"/>
      <w:r>
        <w:t xml:space="preserve">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w:t>
      </w:r>
      <w:r w:rsidR="00670A96">
        <w:lastRenderedPageBreak/>
        <w:t xml:space="preserve">le code apporté est fiable. </w:t>
      </w:r>
      <w:r w:rsidR="00BF6F4C">
        <w:t xml:space="preserve">C’est pour cette raison que nous utilisons le </w:t>
      </w:r>
      <w:proofErr w:type="spellStart"/>
      <w:r w:rsidR="00BF6F4C">
        <w:rPr>
          <w:b/>
        </w:rPr>
        <w:t>framework</w:t>
      </w:r>
      <w:proofErr w:type="spellEnd"/>
      <w:r w:rsidR="00BF6F4C">
        <w:rPr>
          <w:b/>
        </w:rPr>
        <w:t xml:space="preserve">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w:t>
      </w:r>
      <w:proofErr w:type="spellStart"/>
      <w:r w:rsidR="00095BC9">
        <w:rPr>
          <w:b/>
        </w:rPr>
        <w:t>coverage</w:t>
      </w:r>
      <w:proofErr w:type="spellEnd"/>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 xml:space="preserve">Proxy Product </w:t>
      </w:r>
      <w:proofErr w:type="spellStart"/>
      <w:r w:rsidRPr="00901F79">
        <w:rPr>
          <w:b/>
        </w:rPr>
        <w:t>Owner</w:t>
      </w:r>
      <w:proofErr w:type="spellEnd"/>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w:t>
      </w:r>
      <w:proofErr w:type="spellStart"/>
      <w:r w:rsidR="00E90189">
        <w:t>I-Learning</w:t>
      </w:r>
      <w:proofErr w:type="spellEnd"/>
      <w:r w:rsidR="00E90189">
        <w:t xml:space="preserve">, ces engagements ont été tenus du premier jusqu’au dernier </w:t>
      </w:r>
      <w:r w:rsidR="00E90189">
        <w:rPr>
          <w:b/>
        </w:rPr>
        <w:t xml:space="preserve">Sprint </w:t>
      </w:r>
      <w:r w:rsidR="00E90189">
        <w:t xml:space="preserve">et à chaque </w:t>
      </w:r>
      <w:r w:rsidR="00E90189">
        <w:rPr>
          <w:b/>
        </w:rPr>
        <w:t xml:space="preserve">Sprint </w:t>
      </w:r>
      <w:proofErr w:type="spellStart"/>
      <w:r w:rsidR="00E90189">
        <w:rPr>
          <w:b/>
        </w:rPr>
        <w:t>Review</w:t>
      </w:r>
      <w:proofErr w:type="spellEnd"/>
      <w:r w:rsidR="00E90189">
        <w:rPr>
          <w:b/>
        </w:rPr>
        <w:t xml:space="preserve">,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 xml:space="preserve">Test Driven </w:t>
      </w:r>
      <w:proofErr w:type="spellStart"/>
      <w:r w:rsidR="00BF6F4C">
        <w:rPr>
          <w:b/>
        </w:rPr>
        <w:t>Development</w:t>
      </w:r>
      <w:proofErr w:type="spellEnd"/>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 xml:space="preserve">Enfin, l’architecture du projet permettra éventuellement d’implémenter de nouveaux types de jeux qui s’intègreront aux jeux existants, dans le cas où </w:t>
      </w:r>
      <w:proofErr w:type="spellStart"/>
      <w:r>
        <w:t>I-Learning</w:t>
      </w:r>
      <w:proofErr w:type="spellEnd"/>
      <w:r>
        <w:t xml:space="preserve">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 xml:space="preserve">notre équipe est restée assignée sur le projet </w:t>
      </w:r>
      <w:proofErr w:type="spellStart"/>
      <w:r w:rsidR="00E54215">
        <w:t>I-Learning</w:t>
      </w:r>
      <w:proofErr w:type="spellEnd"/>
      <w:r w:rsidR="00E54215">
        <w:t xml:space="preserve">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6432"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7" w:name="_Toc490858912"/>
      <w:r>
        <w:lastRenderedPageBreak/>
        <w:t>II.</w:t>
      </w:r>
      <w:r>
        <w:tab/>
      </w:r>
      <w:r w:rsidR="0030730B">
        <w:t>Etat de l’art</w:t>
      </w:r>
      <w:bookmarkEnd w:id="7"/>
    </w:p>
    <w:p w:rsidR="00E64990" w:rsidRDefault="00E64990" w:rsidP="00E64990">
      <w:pPr>
        <w:pStyle w:val="Titre3"/>
      </w:pPr>
      <w:bookmarkStart w:id="8" w:name="_Toc490858913"/>
      <w:r>
        <w:t>Prélude :</w:t>
      </w:r>
      <w:bookmarkEnd w:id="8"/>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 xml:space="preserve">La solution que j’étudie est le « </w:t>
      </w:r>
      <w:proofErr w:type="spellStart"/>
      <w:r>
        <w:t>Serious</w:t>
      </w:r>
      <w:proofErr w:type="spellEnd"/>
      <w:r>
        <w:t xml:space="preserve">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w:t>
      </w:r>
      <w:proofErr w:type="spellStart"/>
      <w:r>
        <w:t>Serious</w:t>
      </w:r>
      <w:proofErr w:type="spellEnd"/>
      <w:r>
        <w:t xml:space="preserve">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w:t>
      </w:r>
      <w:proofErr w:type="spellStart"/>
      <w:r>
        <w:t>Serious</w:t>
      </w:r>
      <w:proofErr w:type="spellEnd"/>
      <w:r>
        <w:t xml:space="preserve">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 xml:space="preserve">Dans le cas d’une entreprise de services numérique comme VISEO Technologies, le projet </w:t>
      </w:r>
      <w:proofErr w:type="spellStart"/>
      <w:r>
        <w:t>I-Learning</w:t>
      </w:r>
      <w:proofErr w:type="spellEnd"/>
      <w:r>
        <w:t xml:space="preserve"> est un « </w:t>
      </w:r>
      <w:proofErr w:type="spellStart"/>
      <w:r>
        <w:t>Serious</w:t>
      </w:r>
      <w:proofErr w:type="spellEnd"/>
      <w:r>
        <w:t xml:space="preserve">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intéressera au « </w:t>
      </w:r>
      <w:proofErr w:type="spellStart"/>
      <w:r w:rsidR="000314DE">
        <w:t>Serious</w:t>
      </w:r>
      <w:proofErr w:type="spellEnd"/>
      <w:r w:rsidR="000314DE">
        <w:t xml:space="preserve"> Game » en tant que méthode d’enseignement, puis en étudiant les différentes méthodes qui existent à l’heure actuelle. Ensuite, nous ferons une analyse scientifique et technique du projet </w:t>
      </w:r>
      <w:proofErr w:type="spellStart"/>
      <w:r w:rsidR="000314DE">
        <w:t>I-Learning</w:t>
      </w:r>
      <w:proofErr w:type="spellEnd"/>
      <w:r w:rsidR="000314DE">
        <w:t xml:space="preserve"> en tant qu’application Web reposant sur des « </w:t>
      </w:r>
      <w:proofErr w:type="spellStart"/>
      <w:r w:rsidR="000314DE">
        <w:t>Serious</w:t>
      </w:r>
      <w:proofErr w:type="spellEnd"/>
      <w:r w:rsidR="000314DE">
        <w:t xml:space="preserve"> Games ». Nous conclurons cet état de l’art par l’intérêt de VISEO Technologies pour cette plateforme </w:t>
      </w:r>
      <w:r w:rsidR="000314DE">
        <w:lastRenderedPageBreak/>
        <w:t>ainsi que l’avenir des « </w:t>
      </w:r>
      <w:proofErr w:type="spellStart"/>
      <w:r w:rsidR="000314DE">
        <w:t>Serious</w:t>
      </w:r>
      <w:proofErr w:type="spellEnd"/>
      <w:r w:rsidR="000314DE">
        <w:t xml:space="preserve"> Games » ainsi qu</w:t>
      </w:r>
      <w:r w:rsidR="00532615">
        <w:t>e des plateformes permettant d’acquérir des connaissances à travers les « </w:t>
      </w:r>
      <w:proofErr w:type="spellStart"/>
      <w:r w:rsidR="00532615">
        <w:t>Serious</w:t>
      </w:r>
      <w:proofErr w:type="spellEnd"/>
      <w:r w:rsidR="00532615">
        <w:t xml:space="preserve">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9" w:name="_Toc490858914"/>
      <w:r>
        <w:lastRenderedPageBreak/>
        <w:t>Définition</w:t>
      </w:r>
      <w:r w:rsidR="00860A5D">
        <w:t>,</w:t>
      </w:r>
      <w:r w:rsidR="002F3ABD">
        <w:t xml:space="preserve"> objectif et exemples</w:t>
      </w:r>
      <w:bookmarkEnd w:id="9"/>
    </w:p>
    <w:p w:rsidR="00025C4B" w:rsidRDefault="00361CA1" w:rsidP="00814D42">
      <w:r>
        <w:rPr>
          <w:noProof/>
        </w:rPr>
        <mc:AlternateContent>
          <mc:Choice Requires="wpg">
            <w:drawing>
              <wp:anchor distT="0" distB="0" distL="114300" distR="114300" simplePos="0" relativeHeight="251679744"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92FF9" w:rsidRPr="00361CA1" w:rsidRDefault="00B92FF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92FF9" w:rsidRPr="00361CA1" w:rsidRDefault="00B92FF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92FF9" w:rsidRPr="00361CA1" w:rsidRDefault="00B92FF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B92FF9" w:rsidRPr="00361CA1" w:rsidRDefault="00B92FF9"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w:t>
                              </w:r>
                              <w:proofErr w:type="spellEnd"/>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p>
                            <w:p w:rsidR="00B92FF9" w:rsidRDefault="00B92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9744;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B92FF9" w:rsidRPr="00361CA1" w:rsidRDefault="00B92FF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B92FF9" w:rsidRPr="00361CA1" w:rsidRDefault="00B92FF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B92FF9" w:rsidRPr="00361CA1" w:rsidRDefault="00B92FF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B92FF9" w:rsidRPr="00361CA1" w:rsidRDefault="00B92FF9"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w:t>
                        </w:r>
                        <w:proofErr w:type="spellEnd"/>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p>
                      <w:p w:rsidR="00B92FF9" w:rsidRDefault="00B92FF9"/>
                    </w:txbxContent>
                  </v:textbox>
                </v:shape>
                <w10:wrap type="topAndBottom" anchorx="margin"/>
              </v:group>
            </w:pict>
          </mc:Fallback>
        </mc:AlternateContent>
      </w:r>
      <w:r w:rsidR="00814D42">
        <w:tab/>
      </w:r>
      <w:r w:rsidR="00CD33C1">
        <w:t>Le « </w:t>
      </w:r>
      <w:proofErr w:type="spellStart"/>
      <w:r w:rsidR="00CD33C1">
        <w:t>Serious</w:t>
      </w:r>
      <w:proofErr w:type="spellEnd"/>
      <w:r w:rsidR="007E4001">
        <w:t> Game » est un jeu qui a pour but d’enseigner de nouvelles connaissances, renforcer ses acquis et évaluer le niveau d’une personne. De manière général, le « </w:t>
      </w:r>
      <w:proofErr w:type="spellStart"/>
      <w:r w:rsidR="007E4001">
        <w:t>Serious</w:t>
      </w:r>
      <w:proofErr w:type="spellEnd"/>
      <w:r w:rsidR="007E4001">
        <w:t xml:space="preserve">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7696"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B92FF9" w:rsidRPr="00F519DC" w:rsidRDefault="00B92FF9" w:rsidP="00151B72">
                            <w:pPr>
                              <w:pStyle w:val="Lgende"/>
                              <w:rPr>
                                <w:noProof/>
                                <w:color w:val="595959" w:themeColor="text1" w:themeTint="A6"/>
                              </w:rPr>
                            </w:pPr>
                            <w:r>
                              <w:t xml:space="preserve">Figure </w:t>
                            </w:r>
                            <w:fldSimple w:instr=" SEQ Figure \* ARABIC ">
                              <w:r>
                                <w:rPr>
                                  <w:noProof/>
                                </w:rPr>
                                <w:t>4</w:t>
                              </w:r>
                            </w:fldSimple>
                            <w:r>
                              <w:t xml:space="preserve"> – Différents aspects du </w:t>
                            </w:r>
                            <w:proofErr w:type="spellStart"/>
                            <w:r>
                              <w:t>Serious</w:t>
                            </w:r>
                            <w:proofErr w:type="spellEnd"/>
                            <w:r>
                              <w:t xml:space="preserv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B92FF9" w:rsidRPr="00F519DC" w:rsidRDefault="00B92FF9" w:rsidP="00151B72">
                      <w:pPr>
                        <w:pStyle w:val="Lgende"/>
                        <w:rPr>
                          <w:noProof/>
                          <w:color w:val="595959" w:themeColor="text1" w:themeTint="A6"/>
                        </w:rPr>
                      </w:pPr>
                      <w:r>
                        <w:t xml:space="preserve">Figure </w:t>
                      </w:r>
                      <w:fldSimple w:instr=" SEQ Figure \* ARABIC ">
                        <w:r>
                          <w:rPr>
                            <w:noProof/>
                          </w:rPr>
                          <w:t>4</w:t>
                        </w:r>
                      </w:fldSimple>
                      <w:r>
                        <w:t xml:space="preserve"> – Différents aspects du </w:t>
                      </w:r>
                      <w:proofErr w:type="spellStart"/>
                      <w:r>
                        <w:t>Serious</w:t>
                      </w:r>
                      <w:proofErr w:type="spellEnd"/>
                      <w:r>
                        <w:t xml:space="preserve">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L’intérêt du « </w:t>
      </w:r>
      <w:proofErr w:type="spellStart"/>
      <w:r w:rsidR="00845416">
        <w:t>Serious</w:t>
      </w:r>
      <w:proofErr w:type="spellEnd"/>
      <w:r w:rsidR="00845416">
        <w:t xml:space="preserve"> Game » est de mêler à la fois </w:t>
      </w:r>
      <w:r w:rsidR="00DA486D">
        <w:t xml:space="preserve">le côté ludique de l’exercice, l’acquisition de connaissance sur un sujet complexe </w:t>
      </w:r>
      <w:r w:rsidR="0002391A">
        <w:t xml:space="preserve">pour </w:t>
      </w:r>
      <w:r w:rsidR="00FB5BD3">
        <w:t>que l’utilisateur prenne envie à se prêter au jeu tout en sachant que derrière, celui-ci ou celle-ci pourra réaliser ses objectifs personnels. Cependant, tous les « </w:t>
      </w:r>
      <w:proofErr w:type="spellStart"/>
      <w:r w:rsidR="00FB5BD3">
        <w:t>Serious</w:t>
      </w:r>
      <w:proofErr w:type="spellEnd"/>
      <w:r w:rsidR="00FB5BD3">
        <w:t xml:space="preserve"> Games » ne se valent pas, il faut en déterminer le contenu, la difficulté, la forme et les moyens de retenir l’attention de l’utilisateur pour qu’il prenne plaisir à </w:t>
      </w:r>
      <w:r w:rsidR="00FE223E">
        <w:t>compléter le jeu : si le jeu devient ennuyeux, le « </w:t>
      </w:r>
      <w:proofErr w:type="spellStart"/>
      <w:r w:rsidR="00FE223E">
        <w:t>Serious</w:t>
      </w:r>
      <w:proofErr w:type="spellEnd"/>
      <w:r w:rsidR="00FE223E">
        <w:t xml:space="preserve"> Game » perd de son intérêt </w:t>
      </w:r>
      <w:r w:rsidR="00EC6ABD">
        <w:t>et il vaut mieux choisir de passer par une autre méthode pour s’entraîner sur le même thème.</w:t>
      </w:r>
      <w:r w:rsidR="00FC08B9">
        <w:t xml:space="preserve"> Or l’utilisateur est au centre du « </w:t>
      </w:r>
      <w:proofErr w:type="spellStart"/>
      <w:r w:rsidR="00FC08B9">
        <w:t>Serious</w:t>
      </w:r>
      <w:proofErr w:type="spellEnd"/>
      <w:r w:rsidR="00FC08B9">
        <w:t xml:space="preserve"> Game » et tout s’organise autour de celui-ci : avec un « </w:t>
      </w:r>
      <w:proofErr w:type="spellStart"/>
      <w:r w:rsidR="00FC08B9">
        <w:t>Serious</w:t>
      </w:r>
      <w:proofErr w:type="spellEnd"/>
      <w:r w:rsidR="00FC08B9">
        <w:t xml:space="preserve">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w:t>
      </w:r>
      <w:proofErr w:type="spellStart"/>
      <w:r w:rsidR="00455F00">
        <w:t>Serious</w:t>
      </w:r>
      <w:proofErr w:type="spellEnd"/>
      <w:r w:rsidR="00455F00">
        <w:t xml:space="preserve"> Game », nous allons aborder plusieurs domaines différents où</w:t>
      </w:r>
      <w:r w:rsidR="004A6C6A">
        <w:t xml:space="preserve"> </w:t>
      </w:r>
      <w:r w:rsidR="00ED423F">
        <w:t>les trois aspects du « </w:t>
      </w:r>
      <w:proofErr w:type="spellStart"/>
      <w:r w:rsidR="00ED423F">
        <w:t>Serious</w:t>
      </w:r>
      <w:proofErr w:type="spellEnd"/>
      <w:r w:rsidR="00ED423F">
        <w:t xml:space="preserve">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xml:space="preserve">. C’est l’illustration même d’un des jeux de notre enfance, le Docteur Maboul où le but de transplanter des organes tout en gardant le patient en vie mais Surgeon Simulator affiche un humour noir, comme peut le démontrer une vidéo YouTube que j’ai apprécié : </w:t>
      </w:r>
      <w:proofErr w:type="spellStart"/>
      <w:r w:rsidR="0075464D">
        <w:t>Benstatic</w:t>
      </w:r>
      <w:proofErr w:type="spellEnd"/>
      <w:r w:rsidR="0075464D">
        <w:t>, Surgeon</w:t>
      </w:r>
      <w:r w:rsidR="0075464D" w:rsidRPr="0075464D">
        <w:rPr>
          <w:i/>
        </w:rPr>
        <w:t xml:space="preserve"> Simulator - </w:t>
      </w:r>
      <w:proofErr w:type="spellStart"/>
      <w:r w:rsidR="0075464D" w:rsidRPr="0075464D">
        <w:rPr>
          <w:i/>
        </w:rPr>
        <w:t>Hypochondriacs</w:t>
      </w:r>
      <w:proofErr w:type="spellEnd"/>
      <w:r w:rsidR="0075464D" w:rsidRPr="0075464D">
        <w:rPr>
          <w:i/>
        </w:rPr>
        <w:t xml:space="preserve">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w:t>
      </w:r>
      <w:proofErr w:type="spellStart"/>
      <w:r>
        <w:t>Serious</w:t>
      </w:r>
      <w:proofErr w:type="spellEnd"/>
      <w:r>
        <w:t xml:space="preserve">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et oraux sur le site de </w:t>
      </w:r>
      <w:proofErr w:type="spellStart"/>
      <w:r w:rsidR="00AA4083">
        <w:t>Gymglish</w:t>
      </w:r>
      <w:proofErr w:type="spellEnd"/>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Par ailleurs, le « </w:t>
      </w:r>
      <w:proofErr w:type="spellStart"/>
      <w:r w:rsidR="003235CA">
        <w:t>Serious</w:t>
      </w:r>
      <w:proofErr w:type="spellEnd"/>
      <w:r w:rsidR="003235CA">
        <w:t xml:space="preserve">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 TODO =&gt; check rôles</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w:t>
      </w:r>
      <w:proofErr w:type="spellStart"/>
      <w:r w:rsidR="00927D18">
        <w:t>Serious</w:t>
      </w:r>
      <w:proofErr w:type="spellEnd"/>
      <w:r w:rsidR="00927D18">
        <w:t xml:space="preserve">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w:t>
      </w:r>
      <w:proofErr w:type="spellStart"/>
      <w:r w:rsidR="008F53C9">
        <w:t>Serious</w:t>
      </w:r>
      <w:proofErr w:type="spellEnd"/>
      <w:r w:rsidR="008F53C9">
        <w:t xml:space="preserve"> Game » était d’autant plus intéressant et amusant qu’il n’avait l’air lors des premiers instants du cours.</w:t>
      </w:r>
      <w:r w:rsidR="00927D18">
        <w:t xml:space="preserve"> </w:t>
      </w:r>
    </w:p>
    <w:p w:rsidR="008F53C9" w:rsidRPr="003235CA" w:rsidRDefault="008F53C9" w:rsidP="003235CA">
      <w:r>
        <w:lastRenderedPageBreak/>
        <w:tab/>
        <w:t>Le « </w:t>
      </w:r>
      <w:proofErr w:type="spellStart"/>
      <w:r>
        <w:t>Serious</w:t>
      </w:r>
      <w:proofErr w:type="spellEnd"/>
      <w:r>
        <w:t xml:space="preserve">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0" w:name="_Toc490858915"/>
      <w:r>
        <w:lastRenderedPageBreak/>
        <w:t>Etude du marché</w:t>
      </w:r>
      <w:r w:rsidR="00FC08B9">
        <w:t xml:space="preserve"> des Serious Games</w:t>
      </w:r>
      <w:bookmarkEnd w:id="10"/>
    </w:p>
    <w:p w:rsidR="00726ECF" w:rsidRDefault="00726ECF" w:rsidP="00726ECF">
      <w:r>
        <w:tab/>
      </w:r>
      <w:r w:rsidR="004A6C6A">
        <w:t>Le « </w:t>
      </w:r>
      <w:proofErr w:type="spellStart"/>
      <w:r w:rsidR="004A6C6A">
        <w:t>Serious</w:t>
      </w:r>
      <w:proofErr w:type="spellEnd"/>
      <w:r w:rsidR="004A6C6A">
        <w:t xml:space="preserve"> Game » se caractérise par sa capacité à proposer tout type de contenu, qu’il s’agisse d’un domaine industriel, de l’éducation, de l’informatique ou en lien avec tout autre environnement de travail. </w:t>
      </w:r>
      <w:r w:rsidR="00F46186">
        <w:t xml:space="preserve">Selon </w:t>
      </w:r>
      <w:proofErr w:type="spellStart"/>
      <w:r w:rsidR="00F46186">
        <w:t>Serious</w:t>
      </w:r>
      <w:proofErr w:type="spellEnd"/>
      <w:r w:rsidR="00F46186">
        <w:t xml:space="preserve"> </w:t>
      </w:r>
      <w:proofErr w:type="spellStart"/>
      <w:r w:rsidR="00F46186">
        <w:t>Factory</w:t>
      </w:r>
      <w:proofErr w:type="spellEnd"/>
      <w:r w:rsidR="00F46186">
        <w:rPr>
          <w:rStyle w:val="Appelnotedebasdep"/>
        </w:rPr>
        <w:footnoteReference w:id="4"/>
      </w:r>
      <w:r w:rsidR="00F044AA">
        <w:t>, le marché de la g</w:t>
      </w:r>
      <w:r w:rsidR="00F46186">
        <w:t xml:space="preserve">amification est en pleine expansion. D’après un rapport de </w:t>
      </w:r>
      <w:proofErr w:type="spellStart"/>
      <w:r w:rsidR="00F46186">
        <w:t>Technavio</w:t>
      </w:r>
      <w:proofErr w:type="spellEnd"/>
      <w:r w:rsidR="00F46186">
        <w:t xml:space="preserve"> datant de décembre 2015, le « marché représentera plus de 6 milliards de dollars d’ici 2019 avec une croissance de 48% ». </w:t>
      </w:r>
      <w:proofErr w:type="spellStart"/>
      <w:r w:rsidR="00F46186">
        <w:t>Markets&amp;Markets</w:t>
      </w:r>
      <w:proofErr w:type="spellEnd"/>
      <w:r w:rsidR="00F46186">
        <w:t xml:space="preserve">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w:t>
      </w:r>
      <w:proofErr w:type="spellStart"/>
      <w:r w:rsidR="004F30ED">
        <w:t>Serious</w:t>
      </w:r>
      <w:proofErr w:type="spellEnd"/>
      <w:r w:rsidR="004F30ED">
        <w:t xml:space="preserve"> </w:t>
      </w:r>
      <w:proofErr w:type="spellStart"/>
      <w:r w:rsidR="004F30ED">
        <w:t>Factory</w:t>
      </w:r>
      <w:proofErr w:type="spellEnd"/>
      <w:r w:rsidR="004F30ED">
        <w:t xml:space="preserve">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 xml:space="preserve">ne autre étude du cabinet </w:t>
      </w:r>
      <w:proofErr w:type="spellStart"/>
      <w:r>
        <w:t>Metaari</w:t>
      </w:r>
      <w:proofErr w:type="spellEnd"/>
      <w:r>
        <w:t xml:space="preserve">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w:t>
      </w:r>
      <w:proofErr w:type="spellStart"/>
      <w:r w:rsidR="00861D45">
        <w:t>Serious</w:t>
      </w:r>
      <w:proofErr w:type="spellEnd"/>
      <w:r w:rsidR="00861D45">
        <w:t xml:space="preserve"> Game »</w:t>
      </w:r>
      <w:r w:rsidR="00C209DD">
        <w:t xml:space="preserve"> est en forte croissance</w:t>
      </w:r>
      <w:r w:rsidR="00C92CFE">
        <w:t xml:space="preserve"> avec la technologie de la réalité virtuelle et augmentée – réalité mixée – qui prend une forte ampleur mais également grâce au marché du « </w:t>
      </w:r>
      <w:proofErr w:type="spellStart"/>
      <w:r w:rsidR="00C92CFE">
        <w:t>Serious</w:t>
      </w:r>
      <w:proofErr w:type="spellEnd"/>
      <w:r w:rsidR="00C92CFE">
        <w:t xml:space="preserve">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11" w:name="_Toc490858916"/>
      <w:r>
        <w:lastRenderedPageBreak/>
        <w:t>Analyse du projet I-Learning</w:t>
      </w:r>
      <w:bookmarkEnd w:id="11"/>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B92FF9" w:rsidRPr="00F16000" w:rsidRDefault="00B92FF9" w:rsidP="00151B72">
                              <w:pPr>
                                <w:pStyle w:val="Lgende"/>
                                <w:rPr>
                                  <w:noProof/>
                                  <w:color w:val="595959" w:themeColor="text1" w:themeTint="A6"/>
                                </w:rPr>
                              </w:pPr>
                              <w:r>
                                <w:t xml:space="preserve">Figure </w:t>
                              </w:r>
                              <w:fldSimple w:instr=" SEQ Figure \* ARABIC ">
                                <w:r>
                                  <w:rPr>
                                    <w:noProof/>
                                  </w:rPr>
                                  <w:t>5</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B92FF9" w:rsidRPr="00F16000" w:rsidRDefault="00B92FF9" w:rsidP="00151B72">
                        <w:pPr>
                          <w:pStyle w:val="Lgende"/>
                          <w:rPr>
                            <w:noProof/>
                            <w:color w:val="595959" w:themeColor="text1" w:themeTint="A6"/>
                          </w:rPr>
                        </w:pPr>
                        <w:r>
                          <w:t xml:space="preserve">Figure </w:t>
                        </w:r>
                        <w:fldSimple w:instr=" SEQ Figure \* ARABIC ">
                          <w:r>
                            <w:rPr>
                              <w:noProof/>
                            </w:rPr>
                            <w:t>5</w:t>
                          </w:r>
                        </w:fldSimple>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B92FF9" w:rsidRPr="00A849D0" w:rsidRDefault="00B92FF9" w:rsidP="00151B72">
                              <w:pPr>
                                <w:pStyle w:val="Lgende"/>
                                <w:rPr>
                                  <w:noProof/>
                                  <w:color w:val="595959" w:themeColor="text1" w:themeTint="A6"/>
                                </w:rPr>
                              </w:pPr>
                              <w:r>
                                <w:t xml:space="preserve">Figure </w:t>
                              </w:r>
                              <w:fldSimple w:instr=" SEQ Figure \* ARABIC ">
                                <w:r>
                                  <w:rPr>
                                    <w:noProof/>
                                  </w:rPr>
                                  <w:t>6</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B92FF9" w:rsidRPr="00A849D0" w:rsidRDefault="00B92FF9" w:rsidP="00151B72">
                        <w:pPr>
                          <w:pStyle w:val="Lgende"/>
                          <w:rPr>
                            <w:noProof/>
                            <w:color w:val="595959" w:themeColor="text1" w:themeTint="A6"/>
                          </w:rPr>
                        </w:pPr>
                        <w:r>
                          <w:t xml:space="preserve">Figure </w:t>
                        </w:r>
                        <w:fldSimple w:instr=" SEQ Figure \* ARABIC ">
                          <w:r>
                            <w:rPr>
                              <w:noProof/>
                            </w:rPr>
                            <w:t>6</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B92FF9" w:rsidRPr="00EA6840" w:rsidRDefault="00B92FF9" w:rsidP="00151B72">
                              <w:pPr>
                                <w:pStyle w:val="Lgende"/>
                                <w:rPr>
                                  <w:noProof/>
                                  <w:color w:val="595959" w:themeColor="text1" w:themeTint="A6"/>
                                </w:rPr>
                              </w:pPr>
                              <w:r>
                                <w:t xml:space="preserve">Figure </w:t>
                              </w:r>
                              <w:fldSimple w:instr=" SEQ Figure \* ARABIC ">
                                <w:r>
                                  <w:rPr>
                                    <w:noProof/>
                                  </w:rPr>
                                  <w:t>7</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B92FF9" w:rsidRPr="00EA6840" w:rsidRDefault="00B92FF9" w:rsidP="00151B72">
                        <w:pPr>
                          <w:pStyle w:val="Lgende"/>
                          <w:rPr>
                            <w:noProof/>
                            <w:color w:val="595959" w:themeColor="text1" w:themeTint="A6"/>
                          </w:rPr>
                        </w:pPr>
                        <w:r>
                          <w:t xml:space="preserve">Figure </w:t>
                        </w:r>
                        <w:fldSimple w:instr=" SEQ Figure \* ARABIC ">
                          <w:r>
                            <w:rPr>
                              <w:noProof/>
                            </w:rPr>
                            <w:t>7</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B92FF9" w:rsidRPr="00B17D19" w:rsidRDefault="00B92FF9" w:rsidP="00151B72">
                              <w:pPr>
                                <w:pStyle w:val="Lgende"/>
                                <w:rPr>
                                  <w:noProof/>
                                  <w:color w:val="595959" w:themeColor="text1" w:themeTint="A6"/>
                                </w:rPr>
                              </w:pPr>
                              <w:r>
                                <w:t>Figure 8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B92FF9" w:rsidRPr="00B17D19" w:rsidRDefault="00B92FF9" w:rsidP="00151B72">
                        <w:pPr>
                          <w:pStyle w:val="Lgende"/>
                          <w:rPr>
                            <w:noProof/>
                            <w:color w:val="595959" w:themeColor="text1" w:themeTint="A6"/>
                          </w:rPr>
                        </w:pPr>
                        <w:r>
                          <w:t>Figure 8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B92FF9" w:rsidRPr="00151B72" w:rsidRDefault="00B92FF9" w:rsidP="00151B72">
                              <w:pPr>
                                <w:pStyle w:val="Lgende"/>
                              </w:pPr>
                              <w:r>
                                <w:t>Figure 9 –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B92FF9" w:rsidRPr="00151B72" w:rsidRDefault="00B92FF9" w:rsidP="00151B72">
                        <w:pPr>
                          <w:pStyle w:val="Lgende"/>
                        </w:pPr>
                        <w:r>
                          <w:t>Figure 9 –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Figure 10</w:t>
      </w:r>
      <w:r w:rsidR="00BC06F5">
        <w:t xml:space="preserve"> –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11</w:t>
      </w:r>
      <w:r w:rsidR="00EE156A">
        <w:t xml:space="preserve"> –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12</w:t>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B92FF9" w:rsidRPr="00294850" w:rsidRDefault="00B92FF9" w:rsidP="00517F0E">
                              <w:pPr>
                                <w:pStyle w:val="Lgende"/>
                                <w:rPr>
                                  <w:noProof/>
                                  <w:color w:val="595959" w:themeColor="text1" w:themeTint="A6"/>
                                </w:rPr>
                              </w:pPr>
                              <w:r>
                                <w:t>Figure 13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B92FF9" w:rsidRPr="00294850" w:rsidRDefault="00B92FF9" w:rsidP="00517F0E">
                        <w:pPr>
                          <w:pStyle w:val="Lgende"/>
                          <w:rPr>
                            <w:noProof/>
                            <w:color w:val="595959" w:themeColor="text1" w:themeTint="A6"/>
                          </w:rPr>
                        </w:pPr>
                        <w:r>
                          <w:t>Figure 13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D26416">
        <w:t xml:space="preserve">14 –Exercice de la « Poupée » sur le projet </w:t>
      </w:r>
      <w:proofErr w:type="spellStart"/>
      <w:r w:rsidR="00D26416">
        <w:t>I-Learning</w:t>
      </w:r>
      <w:proofErr w:type="spellEnd"/>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D26416">
        <w:t>15 – Deux critères remplis mais il existe de meilleures solutions</w:t>
      </w:r>
    </w:p>
    <w:p w:rsidR="003C6DEC" w:rsidRDefault="003C6DEC" w:rsidP="003C6DEC">
      <w:pPr>
        <w:keepNext/>
      </w:pPr>
      <w:r>
        <w:rPr>
          <w:noProof/>
        </w:rPr>
        <w:lastRenderedPageBreak/>
        <w:drawing>
          <wp:anchor distT="0" distB="0" distL="114300" distR="114300" simplePos="0" relativeHeight="251680768"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EE1D78">
        <w:t>1</w:t>
      </w:r>
      <w:r w:rsidR="00D26416">
        <w:t>6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EE1D78" w:rsidP="00EE1D78">
      <w:pPr>
        <w:pStyle w:val="Lgende"/>
        <w:jc w:val="both"/>
      </w:pPr>
      <w:r>
        <w:t>Figure 17 -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D645D" w:rsidP="00FD645D">
      <w:pPr>
        <w:pStyle w:val="Lgende"/>
        <w:jc w:val="both"/>
      </w:pPr>
      <w:r>
        <w:t>Figure 18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E31F01" w:rsidP="00E31F01">
      <w:pPr>
        <w:pStyle w:val="Lgende"/>
        <w:jc w:val="both"/>
      </w:pPr>
      <w:r>
        <w:t>Figure 19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Figure 20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21</w:t>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22</w:t>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 xml:space="preserve">Figure </w:t>
      </w:r>
      <w:fldSimple w:instr=" SEQ Figure \* ARABIC ">
        <w:r w:rsidR="00870918">
          <w:rPr>
            <w:noProof/>
          </w:rPr>
          <w:t>8</w:t>
        </w:r>
      </w:fldSimple>
      <w:r>
        <w:t xml:space="preserve"> – Définition des règles pour chaque objectif</w:t>
      </w:r>
    </w:p>
    <w:p w:rsidR="00521D6B" w:rsidRDefault="00521D6B" w:rsidP="00521D6B">
      <w:pPr>
        <w:pStyle w:val="Titre3"/>
        <w:numPr>
          <w:ilvl w:val="0"/>
          <w:numId w:val="23"/>
        </w:numPr>
      </w:pPr>
      <w:bookmarkStart w:id="12" w:name="_Toc490858917"/>
      <w:r>
        <w:t>Ergonomie et Design</w:t>
      </w:r>
      <w:bookmarkEnd w:id="12"/>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proofErr w:type="gramStart"/>
      <w:r>
        <w:t>adaptés</w:t>
      </w:r>
      <w:proofErr w:type="gramEnd"/>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 xml:space="preserve">En tant qu’application Web, le projet </w:t>
      </w:r>
      <w:proofErr w:type="spellStart"/>
      <w:r>
        <w:t>I-Learning</w:t>
      </w:r>
      <w:proofErr w:type="spellEnd"/>
      <w:r>
        <w:t xml:space="preserve">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870918">
          <w:rPr>
            <w:noProof/>
          </w:rPr>
          <w:t>9</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870918">
          <w:rPr>
            <w:noProof/>
          </w:rPr>
          <w:t>10</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870918">
          <w:rPr>
            <w:noProof/>
          </w:rPr>
          <w:t>11</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w:t>
      </w:r>
      <w:proofErr w:type="spellStart"/>
      <w:r w:rsidR="00786BE1">
        <w:t>Serious</w:t>
      </w:r>
      <w:proofErr w:type="spellEnd"/>
      <w:r w:rsidR="00786BE1">
        <w:t xml:space="preserve"> Games ». Notamment, utiliser </w:t>
      </w:r>
      <w:proofErr w:type="gramStart"/>
      <w:r w:rsidR="00786BE1">
        <w:t>la pop-up</w:t>
      </w:r>
      <w:proofErr w:type="gramEnd"/>
      <w:r w:rsidR="00786BE1">
        <w:t xml:space="preserve">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3" w:name="_Toc490858918"/>
      <w:r>
        <w:t>Sécurité du projet</w:t>
      </w:r>
      <w:bookmarkEnd w:id="13"/>
      <w:r>
        <w:t xml:space="preserve"> </w:t>
      </w:r>
    </w:p>
    <w:p w:rsidR="00521D6B" w:rsidRDefault="00521D6B" w:rsidP="00521D6B">
      <w:pPr>
        <w:pStyle w:val="Titre3"/>
        <w:numPr>
          <w:ilvl w:val="0"/>
          <w:numId w:val="23"/>
        </w:numPr>
      </w:pPr>
      <w:bookmarkStart w:id="14" w:name="_Toc490858919"/>
      <w:r>
        <w:t>Performance du projet</w:t>
      </w:r>
      <w:bookmarkEnd w:id="14"/>
    </w:p>
    <w:p w:rsidR="00D56E48" w:rsidRDefault="00521D6B" w:rsidP="00D56E48">
      <w:pPr>
        <w:pStyle w:val="Titre4"/>
        <w:numPr>
          <w:ilvl w:val="1"/>
          <w:numId w:val="23"/>
        </w:numPr>
      </w:pPr>
      <w:r>
        <w:t>Application Web</w:t>
      </w:r>
    </w:p>
    <w:p w:rsidR="00D56E48" w:rsidRDefault="00D56E48" w:rsidP="00D56E48">
      <w:proofErr w:type="spellStart"/>
      <w:r>
        <w:t>Profiling</w:t>
      </w:r>
      <w:proofErr w:type="spellEnd"/>
      <w:r>
        <w:t xml:space="preserve"> de la page</w:t>
      </w:r>
    </w:p>
    <w:p w:rsidR="00D56E48" w:rsidRDefault="00D56E48" w:rsidP="00D56E48">
      <w:r>
        <w:t xml:space="preserve">Appels base de </w:t>
      </w:r>
      <w:r w:rsidR="000C279E">
        <w:t>données,</w:t>
      </w:r>
      <w:r>
        <w:t xml:space="preserve"> stockage des données, instanciation des variables</w:t>
      </w:r>
    </w:p>
    <w:p w:rsidR="00D56E48" w:rsidRDefault="00D56E48" w:rsidP="00D56E48">
      <w:pPr>
        <w:pStyle w:val="Paragraphedeliste"/>
        <w:numPr>
          <w:ilvl w:val="0"/>
          <w:numId w:val="24"/>
        </w:numPr>
      </w:pPr>
      <w:r>
        <w:t>Ecrire code lisible, facile à comprendre qu’un code optimisé (sauf gros calculs)</w:t>
      </w:r>
    </w:p>
    <w:p w:rsidR="00521D6B" w:rsidRDefault="00D56E48" w:rsidP="00D56E48">
      <w:r>
        <w:t>Engineering : couverture tests, architecture MVP, abstraction de la vue =&gt; code plus simple à tester, distribution des responsabilités</w:t>
      </w:r>
    </w:p>
    <w:p w:rsidR="00521D6B" w:rsidRDefault="00521D6B" w:rsidP="005B1362">
      <w:pPr>
        <w:pStyle w:val="Titre4"/>
        <w:numPr>
          <w:ilvl w:val="1"/>
          <w:numId w:val="23"/>
        </w:numPr>
      </w:pPr>
      <w:proofErr w:type="spellStart"/>
      <w:r>
        <w:t>Serious</w:t>
      </w:r>
      <w:proofErr w:type="spellEnd"/>
      <w:r>
        <w:t xml:space="preserve">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0C279E">
        <w:rPr>
          <w:color w:val="FF0000"/>
        </w:rPr>
        <w:t>Google</w:t>
      </w:r>
      <w:r w:rsidR="000C279E">
        <w:rPr>
          <w:color w:val="FF0000"/>
        </w:rPr>
        <w:t>(TODO)</w:t>
      </w:r>
      <w:r w:rsidR="002A0B1A" w:rsidRPr="000C279E">
        <w:rPr>
          <w:color w:val="FF0000"/>
        </w:rPr>
        <w:t xml:space="preserve"> </w:t>
      </w:r>
      <w:r w:rsidR="00200FDC">
        <w:t xml:space="preserve">– </w:t>
      </w:r>
      <w:proofErr w:type="spellStart"/>
      <w:r w:rsidR="00200FDC">
        <w:t>TextToSpeech</w:t>
      </w:r>
      <w:proofErr w:type="spellEnd"/>
      <w:r w:rsidR="00200FDC">
        <w:t xml:space="preserve">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lastRenderedPageBreak/>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9E2846" w:rsidRPr="009E2846" w:rsidRDefault="009E2846" w:rsidP="009E2846">
      <w:r>
        <w:tab/>
        <w:t xml:space="preserve">TODO : couverture de </w:t>
      </w:r>
      <w:proofErr w:type="gramStart"/>
      <w:r>
        <w:t>tests ,</w:t>
      </w:r>
      <w:proofErr w:type="gramEnd"/>
      <w:r>
        <w:t xml:space="preserve"> architecture donc design pattern, code </w:t>
      </w:r>
      <w:proofErr w:type="spellStart"/>
      <w:r>
        <w:t>autodocumenté</w:t>
      </w:r>
      <w:proofErr w:type="spellEnd"/>
      <w:r>
        <w:t xml:space="preserve">, </w:t>
      </w:r>
      <w:r w:rsidR="0008629E">
        <w:t>drag and drop (problématiques)</w:t>
      </w:r>
    </w:p>
    <w:p w:rsidR="009E2846" w:rsidRPr="00D56E48" w:rsidRDefault="009E2846" w:rsidP="00D56E48"/>
    <w:p w:rsidR="00521D6B" w:rsidRDefault="00521D6B" w:rsidP="00607E57">
      <w:pPr>
        <w:pStyle w:val="Titre3"/>
        <w:numPr>
          <w:ilvl w:val="0"/>
          <w:numId w:val="23"/>
        </w:numPr>
      </w:pPr>
      <w:bookmarkStart w:id="15" w:name="_Toc490858920"/>
      <w:r>
        <w:t>Evolution et voies d’amélioration</w:t>
      </w:r>
      <w:bookmarkEnd w:id="15"/>
    </w:p>
    <w:p w:rsidR="00F044AA" w:rsidRDefault="00F044AA" w:rsidP="00F044AA">
      <w:r>
        <w:tab/>
        <w:t xml:space="preserve">Le projet </w:t>
      </w:r>
      <w:proofErr w:type="spellStart"/>
      <w:r>
        <w:t>I-Learning</w:t>
      </w:r>
      <w:proofErr w:type="spellEnd"/>
      <w:r>
        <w:t xml:space="preserve">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w:t>
      </w:r>
      <w:proofErr w:type="spellStart"/>
      <w:r w:rsidR="00AA240A">
        <w:t>front-end</w:t>
      </w:r>
      <w:proofErr w:type="spellEnd"/>
      <w:r w:rsidR="00AA240A">
        <w:t xml:space="preserve">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w:t>
      </w:r>
      <w:proofErr w:type="spellStart"/>
      <w:r w:rsidR="0008629E">
        <w:t>front-end</w:t>
      </w:r>
      <w:proofErr w:type="spellEnd"/>
      <w:r w:rsidR="0008629E">
        <w:t xml:space="preserve"> est modifiée.</w:t>
      </w:r>
    </w:p>
    <w:p w:rsidR="00351C9C" w:rsidRPr="00F044AA" w:rsidRDefault="00351C9C" w:rsidP="00F044AA">
      <w:r>
        <w:tab/>
        <w:t>Du côté des « </w:t>
      </w:r>
      <w:proofErr w:type="spellStart"/>
      <w:r>
        <w:t>Serious</w:t>
      </w:r>
      <w:proofErr w:type="spellEnd"/>
      <w:r>
        <w:t xml:space="preserve"> Games » que le projet </w:t>
      </w:r>
      <w:proofErr w:type="spellStart"/>
      <w:r>
        <w:t>I-Learning</w:t>
      </w:r>
      <w:proofErr w:type="spellEnd"/>
      <w:r>
        <w:t xml:space="preserve">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Tout système a ses failles et il se peut que </w:t>
      </w:r>
      <w:r w:rsidR="00971B7D">
        <w:lastRenderedPageBreak/>
        <w:t xml:space="preserve">le quiz et la « poupée » perdent leur intérêt à un moment ou un autre. Pour renouveler cette envie de jeu mais également cette envie d’apprendre, il faudra donc penser à de nouveaux jeux qui posent de nouvelles problématiques, de nouvelles manières de résoudre </w:t>
      </w:r>
      <w:proofErr w:type="gramStart"/>
      <w:r w:rsidR="00971B7D">
        <w:t>ces puzzle</w:t>
      </w:r>
      <w:proofErr w:type="gramEnd"/>
      <w:r w:rsidR="00971B7D">
        <w:t xml:space="preserve">. </w:t>
      </w:r>
    </w:p>
    <w:p w:rsidR="00D06F12" w:rsidRDefault="00D06F12" w:rsidP="00D06F12">
      <w:pPr>
        <w:pStyle w:val="Titre2"/>
        <w:numPr>
          <w:ilvl w:val="0"/>
          <w:numId w:val="19"/>
        </w:numPr>
      </w:pPr>
      <w:bookmarkStart w:id="16" w:name="_Toc490858921"/>
      <w:r>
        <w:t>Quelle valeur ajoutée pour VISEO Technologies ?</w:t>
      </w:r>
      <w:bookmarkEnd w:id="16"/>
    </w:p>
    <w:p w:rsidR="00D06F12" w:rsidRDefault="00D06F12" w:rsidP="00D06F12">
      <w:pPr>
        <w:pStyle w:val="Titre2"/>
        <w:numPr>
          <w:ilvl w:val="0"/>
          <w:numId w:val="19"/>
        </w:numPr>
      </w:pPr>
      <w:bookmarkStart w:id="17" w:name="_Toc490858922"/>
      <w:r>
        <w:t>Quel avenir pour les Serious Games et les plateformes de Serious Games ?</w:t>
      </w:r>
      <w:bookmarkEnd w:id="17"/>
      <w:r>
        <w:t xml:space="preserve"> </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18" w:name="_Toc489331661"/>
      <w:bookmarkStart w:id="19" w:name="_Toc489331806"/>
      <w:bookmarkStart w:id="20" w:name="_Toc489539643"/>
      <w:bookmarkStart w:id="21" w:name="_Toc489593721"/>
      <w:bookmarkStart w:id="22" w:name="_Toc489608215"/>
      <w:bookmarkStart w:id="23" w:name="_Toc489718490"/>
      <w:bookmarkStart w:id="24" w:name="_Toc489718511"/>
      <w:bookmarkStart w:id="25" w:name="_Toc489793807"/>
      <w:bookmarkStart w:id="26" w:name="_Toc489793828"/>
      <w:bookmarkStart w:id="27" w:name="_Toc489884285"/>
      <w:bookmarkStart w:id="28" w:name="_Toc489940548"/>
      <w:bookmarkStart w:id="29" w:name="_Toc490128984"/>
      <w:bookmarkStart w:id="30" w:name="_Toc490129297"/>
      <w:bookmarkStart w:id="31" w:name="_Toc490129331"/>
      <w:bookmarkStart w:id="32" w:name="_Toc490129394"/>
      <w:bookmarkStart w:id="33" w:name="_Toc490129937"/>
      <w:bookmarkStart w:id="34" w:name="_Toc490130271"/>
      <w:bookmarkStart w:id="35" w:name="_Toc490130642"/>
      <w:bookmarkStart w:id="36" w:name="_Toc490652346"/>
      <w:bookmarkStart w:id="37" w:name="_Toc490765788"/>
      <w:bookmarkStart w:id="38" w:name="_Toc490765814"/>
      <w:bookmarkStart w:id="39" w:name="_Toc490767366"/>
      <w:bookmarkStart w:id="40" w:name="_Toc49085892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150CF8" w:rsidRDefault="00C139B0" w:rsidP="00E02D60">
      <w:pPr>
        <w:pStyle w:val="Titre1"/>
        <w:numPr>
          <w:ilvl w:val="0"/>
          <w:numId w:val="17"/>
        </w:numPr>
      </w:pPr>
      <w:bookmarkStart w:id="41" w:name="_Toc490858924"/>
      <w:r>
        <w:t>Dimensions techniques du projet</w:t>
      </w:r>
      <w:bookmarkEnd w:id="41"/>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 xml:space="preserve">au projet </w:t>
      </w:r>
      <w:proofErr w:type="spellStart"/>
      <w:r w:rsidR="00026BDD">
        <w:t>I-Learning</w:t>
      </w:r>
      <w:proofErr w:type="spellEnd"/>
      <w:r w:rsidR="00026BDD">
        <w:t>.</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 xml:space="preserve">Du côté des tests unitaires, ce sont le </w:t>
      </w:r>
      <w:proofErr w:type="spellStart"/>
      <w:r w:rsidR="00036643">
        <w:t>framework</w:t>
      </w:r>
      <w:proofErr w:type="spellEnd"/>
      <w:r w:rsidR="00036643">
        <w:t xml:space="preserve">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w:t>
      </w:r>
      <w:proofErr w:type="spellStart"/>
      <w:r w:rsidR="002A5FFA">
        <w:rPr>
          <w:color w:val="007DEB" w:themeColor="background2" w:themeShade="80"/>
        </w:rPr>
        <w:t>Codeship</w:t>
      </w:r>
      <w:proofErr w:type="spellEnd"/>
      <w:r w:rsidR="002A5FFA">
        <w:rPr>
          <w:color w:val="007DEB" w:themeColor="background2" w:themeShade="80"/>
        </w:rPr>
        <w:t xml:space="preserve">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w:t>
      </w:r>
      <w:proofErr w:type="gramStart"/>
      <w:r w:rsidR="004C340E">
        <w:rPr>
          <w:color w:val="007DEB" w:themeColor="background2" w:themeShade="80"/>
        </w:rPr>
        <w:t xml:space="preserve">œuvre </w:t>
      </w:r>
      <w:r w:rsidR="00316C24">
        <w:rPr>
          <w:color w:val="007DEB" w:themeColor="background2" w:themeShade="80"/>
        </w:rPr>
        <w:t>)</w:t>
      </w:r>
      <w:proofErr w:type="gramEnd"/>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w:t>
      </w:r>
      <w:proofErr w:type="gramStart"/>
      <w:r w:rsidR="001F6ECB" w:rsidRPr="00F0612A">
        <w:rPr>
          <w:color w:val="003E75" w:themeColor="background2" w:themeShade="40"/>
        </w:rPr>
        <w:t xml:space="preserve">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w:t>
      </w:r>
      <w:proofErr w:type="gramEnd"/>
      <w:r w:rsidR="0067569F" w:rsidRPr="00F0612A">
        <w:rPr>
          <w:color w:val="003E75" w:themeColor="background2" w:themeShade="40"/>
        </w:rPr>
        <w:t xml:space="preserve">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 xml:space="preserve">2) </w:t>
      </w:r>
      <w:proofErr w:type="spellStart"/>
      <w:r w:rsidR="00404E3A">
        <w:t>QuizAdmin</w:t>
      </w:r>
      <w:proofErr w:type="spellEnd"/>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 xml:space="preserve">&amp; </w:t>
      </w:r>
      <w:proofErr w:type="spellStart"/>
      <w:r w:rsidR="008D2939">
        <w:t>Refactor</w:t>
      </w:r>
      <w:proofErr w:type="spellEnd"/>
      <w:r w:rsidR="008D2939">
        <w:t xml:space="preserve"> du code 7) Résolution de bugs</w:t>
      </w:r>
      <w:r w:rsidR="00D162D0">
        <w:t xml:space="preserve"> 8) Responsive </w:t>
      </w:r>
      <w:proofErr w:type="spellStart"/>
      <w:r w:rsidR="00D162D0">
        <w:t>windows</w:t>
      </w:r>
      <w:proofErr w:type="spellEnd"/>
      <w:r w:rsidR="00732B29">
        <w:t xml:space="preserve"> 9) Test Driven </w:t>
      </w:r>
      <w:proofErr w:type="spellStart"/>
      <w:r w:rsidR="00732B29">
        <w:t>Development</w:t>
      </w:r>
      <w:proofErr w:type="spellEnd"/>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w:t>
      </w:r>
      <w:proofErr w:type="gramStart"/>
      <w:r w:rsidR="008D2939">
        <w:t>( Scrum</w:t>
      </w:r>
      <w:proofErr w:type="gramEnd"/>
      <w:r w:rsidR="008D2939">
        <w:t xml:space="preserve"> Master x 3 sprints + </w:t>
      </w:r>
      <w:proofErr w:type="spellStart"/>
      <w:r w:rsidR="008D2939">
        <w:t>dév</w:t>
      </w:r>
      <w:proofErr w:type="spellEnd"/>
      <w:r w:rsidR="008D2939">
        <w:t xml:space="preserve">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870918">
          <w:rPr>
            <w:noProof/>
          </w:rPr>
          <w:t>12</w:t>
        </w:r>
      </w:fldSimple>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870918">
          <w:rPr>
            <w:noProof/>
          </w:rPr>
          <w:t>13</w:t>
        </w:r>
      </w:fldSimple>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870918">
          <w:rPr>
            <w:noProof/>
          </w:rPr>
          <w:t>14</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w:t>
      </w:r>
      <w:proofErr w:type="spellStart"/>
      <w:r w:rsidR="002376BA">
        <w:t>Review</w:t>
      </w:r>
      <w:proofErr w:type="spellEnd"/>
      <w:r w:rsidR="002376BA">
        <w:t xml:space="preserve"> et Sprint Rétro. </w:t>
      </w:r>
      <w:r w:rsidR="005C52B0">
        <w:t xml:space="preserve"> </w:t>
      </w:r>
      <w:r w:rsidR="00C12FC2">
        <w:t xml:space="preserve">Concernant le projet </w:t>
      </w:r>
      <w:proofErr w:type="spellStart"/>
      <w:r w:rsidR="00C12FC2">
        <w:t>I-Learning</w:t>
      </w:r>
      <w:proofErr w:type="spellEnd"/>
      <w:r w:rsidR="00C12FC2">
        <w:t xml:space="preserve">, nous avons décidé qu’à chaque itération, le rôle de Scrum Master s’échangerait entre chaque membre de l’équipe pour que chacun et chacune ait une expérience de Scrum </w:t>
      </w:r>
      <w:proofErr w:type="spellStart"/>
      <w:r w:rsidR="00C12FC2">
        <w:t>Mastering</w:t>
      </w:r>
      <w:proofErr w:type="spellEnd"/>
      <w:r w:rsidR="00C12FC2">
        <w:t xml:space="preserve">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w:t>
      </w:r>
      <w:proofErr w:type="spellStart"/>
      <w:r w:rsidR="005C52B0">
        <w:t>I-Learning</w:t>
      </w:r>
      <w:proofErr w:type="spellEnd"/>
      <w:r w:rsidR="005C52B0">
        <w:t xml:space="preserve">.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42" w:name="_Toc490858925"/>
      <w:r>
        <w:lastRenderedPageBreak/>
        <w:t>Dimensions humaines et managériales internes à VISEO Technologies</w:t>
      </w:r>
      <w:bookmarkEnd w:id="42"/>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6"/>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 xml:space="preserve">Product </w:t>
      </w:r>
      <w:proofErr w:type="spellStart"/>
      <w:r w:rsidR="001F0C9E" w:rsidRPr="00562EF1">
        <w:rPr>
          <w:b/>
        </w:rPr>
        <w:t>Owner</w:t>
      </w:r>
      <w:proofErr w:type="spellEnd"/>
      <w:r w:rsidR="001F0C9E">
        <w:t>,</w:t>
      </w:r>
      <w:r w:rsidR="001F0C9E" w:rsidRPr="00562EF1">
        <w:rPr>
          <w:b/>
        </w:rPr>
        <w:t xml:space="preserve"> Proxy Product </w:t>
      </w:r>
      <w:proofErr w:type="spellStart"/>
      <w:r w:rsidR="001F0C9E" w:rsidRPr="00562EF1">
        <w:rPr>
          <w:b/>
        </w:rPr>
        <w:t>Owner</w:t>
      </w:r>
      <w:proofErr w:type="spellEnd"/>
      <w:r w:rsidR="001F0C9E">
        <w:t>.</w:t>
      </w:r>
    </w:p>
    <w:p w:rsidR="001F0C9E" w:rsidRDefault="001F0C9E">
      <w:r>
        <w:t xml:space="preserve">TODO </w:t>
      </w:r>
      <w:proofErr w:type="spellStart"/>
      <w:r>
        <w:t>schema</w:t>
      </w:r>
      <w:proofErr w:type="spellEnd"/>
      <w:r>
        <w:t xml:space="preserve"> agile – figure descriptive d’un Product </w:t>
      </w:r>
      <w:proofErr w:type="spellStart"/>
      <w:r>
        <w:t>owner</w:t>
      </w:r>
      <w:proofErr w:type="spellEnd"/>
      <w:r>
        <w:t xml:space="preserve"> &amp; PPO</w:t>
      </w:r>
    </w:p>
    <w:p w:rsidR="001F0C9E" w:rsidRDefault="001F0C9E">
      <w:proofErr w:type="spellStart"/>
      <w:r>
        <w:t>Defn</w:t>
      </w:r>
      <w:proofErr w:type="spellEnd"/>
      <w:r>
        <w:t>. PO &amp; PPO</w:t>
      </w:r>
    </w:p>
    <w:p w:rsidR="001F0C9E" w:rsidRDefault="001F0C9E">
      <w:proofErr w:type="spellStart"/>
      <w:r>
        <w:t>Defn</w:t>
      </w:r>
      <w:proofErr w:type="spellEnd"/>
      <w:r>
        <w:t xml:space="preserve"> Scrum Master</w:t>
      </w:r>
    </w:p>
    <w:p w:rsidR="001F0C9E" w:rsidRDefault="001F0C9E">
      <w:r>
        <w:t xml:space="preserve">TODO2 </w:t>
      </w:r>
      <w:proofErr w:type="spellStart"/>
      <w:r>
        <w:t>schema</w:t>
      </w:r>
      <w:proofErr w:type="spellEnd"/>
      <w:r>
        <w:t xml:space="preserve"> agile – figure description d’un Sprint</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w:t>
      </w:r>
      <w:r w:rsidR="00FB5859">
        <w:lastRenderedPageBreak/>
        <w:t>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FB5859" w:rsidRDefault="00FB5859">
      <w:r>
        <w:t xml:space="preserve">TODO4 Conditions du sprint exemple </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 xml:space="preserve">Sprint </w:t>
      </w:r>
      <w:proofErr w:type="spellStart"/>
      <w:r w:rsidR="00D81183" w:rsidRPr="00562EF1">
        <w:rPr>
          <w:b/>
        </w:rPr>
        <w:t>Review</w:t>
      </w:r>
      <w:proofErr w:type="spellEnd"/>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 xml:space="preserve">Sprint </w:t>
      </w:r>
      <w:proofErr w:type="spellStart"/>
      <w:r w:rsidR="00F22C2D" w:rsidRPr="00562EF1">
        <w:rPr>
          <w:b/>
        </w:rPr>
        <w:t>Review</w:t>
      </w:r>
      <w:proofErr w:type="spellEnd"/>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t xml:space="preserve"> en utilisant notamment un </w:t>
      </w:r>
      <w:r w:rsidRPr="00562EF1">
        <w:rPr>
          <w:b/>
        </w:rPr>
        <w:t xml:space="preserve">Scrum </w:t>
      </w:r>
      <w:proofErr w:type="spellStart"/>
      <w:r w:rsidRPr="00562EF1">
        <w:rPr>
          <w:b/>
        </w:rPr>
        <w:t>Board</w:t>
      </w:r>
      <w:proofErr w:type="spellEnd"/>
      <w:r>
        <w:t xml:space="preserve"> qui permet d’ordonner les </w:t>
      </w:r>
      <w:r w:rsidRPr="00562EF1">
        <w:rPr>
          <w:b/>
        </w:rPr>
        <w:t>User Stories</w:t>
      </w:r>
      <w:r>
        <w:t xml:space="preserve"> selon qu’elles sont à faire (to do), en cours (in </w:t>
      </w:r>
      <w:proofErr w:type="spellStart"/>
      <w:r>
        <w:t>progress</w:t>
      </w:r>
      <w:proofErr w:type="spellEnd"/>
      <w:r>
        <w:t>) ou finies (</w:t>
      </w:r>
      <w:proofErr w:type="spellStart"/>
      <w:r>
        <w:t>done</w:t>
      </w:r>
      <w:proofErr w:type="spellEnd"/>
      <w:r>
        <w:t>)</w:t>
      </w:r>
      <w:r w:rsidR="00B05E0D">
        <w:t>.</w:t>
      </w:r>
      <w:r w:rsidR="005979AE">
        <w:t xml:space="preserve"> Le </w:t>
      </w:r>
      <w:r w:rsidR="005979AE" w:rsidRPr="00562EF1">
        <w:rPr>
          <w:b/>
        </w:rPr>
        <w:t xml:space="preserve">Scrum </w:t>
      </w:r>
      <w:proofErr w:type="spellStart"/>
      <w:r w:rsidR="005979AE" w:rsidRPr="00562EF1">
        <w:rPr>
          <w:b/>
        </w:rPr>
        <w:t>Board</w:t>
      </w:r>
      <w:proofErr w:type="spellEnd"/>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 xml:space="preserve">Scrum </w:t>
      </w:r>
      <w:proofErr w:type="spellStart"/>
      <w:r w:rsidR="00F22C2D" w:rsidRPr="00562EF1">
        <w:rPr>
          <w:b/>
        </w:rPr>
        <w:t>Board</w:t>
      </w:r>
      <w:proofErr w:type="spellEnd"/>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 xml:space="preserve">Scrum </w:t>
      </w:r>
      <w:proofErr w:type="spellStart"/>
      <w:r w:rsidR="006A218B" w:rsidRPr="00562EF1">
        <w:rPr>
          <w:b/>
        </w:rPr>
        <w:t>Board</w:t>
      </w:r>
      <w:proofErr w:type="spellEnd"/>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 xml:space="preserve">Scrum </w:t>
      </w:r>
      <w:proofErr w:type="spellStart"/>
      <w:r w:rsidR="00103932" w:rsidRPr="00562EF1">
        <w:rPr>
          <w:b/>
        </w:rPr>
        <w:t>Board</w:t>
      </w:r>
      <w:proofErr w:type="spellEnd"/>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103932" w:rsidRDefault="00103932">
      <w:r>
        <w:t>TODO5 Burn Down</w:t>
      </w:r>
    </w:p>
    <w:p w:rsidR="00562EF1" w:rsidRDefault="00C90D2D">
      <w: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 xml:space="preserve">Sprint </w:t>
      </w:r>
      <w:proofErr w:type="spellStart"/>
      <w:r w:rsidR="00530A97" w:rsidRPr="00C90D2D">
        <w:rPr>
          <w:b/>
        </w:rPr>
        <w:t>Review</w:t>
      </w:r>
      <w:proofErr w:type="spellEnd"/>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w:t>
      </w:r>
      <w:proofErr w:type="spellStart"/>
      <w:r>
        <w:rPr>
          <w:b/>
        </w:rPr>
        <w:t>Review</w:t>
      </w:r>
      <w:proofErr w:type="spellEnd"/>
      <w:r>
        <w:rPr>
          <w:b/>
        </w:rPr>
        <w:t xml:space="preserve">,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lastRenderedPageBreak/>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w:t>
      </w:r>
      <w:proofErr w:type="spellStart"/>
      <w:r>
        <w:t>Refresh</w:t>
      </w:r>
      <w:proofErr w:type="spellEnd"/>
      <w:r>
        <w:t>",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w:t>
      </w:r>
      <w:proofErr w:type="spellStart"/>
      <w:r w:rsidRPr="00397A1B">
        <w:t>Postitron</w:t>
      </w:r>
      <w:proofErr w:type="spellEnd"/>
      <w:r w:rsidRPr="00397A1B">
        <w:t xml:space="preserve"> utilise les technologies de la réalité augmentée </w:t>
      </w:r>
      <w:r w:rsidR="00631E96">
        <w:t xml:space="preserve">et de la réalité virtuelle pour permettre notamment à une équipe d’utiliser un support virtuel en plus du support informatique que l’on peut trouver avec Trello ou Jira. Ce projet se base sur le </w:t>
      </w:r>
      <w:proofErr w:type="spellStart"/>
      <w:r w:rsidR="00631E96">
        <w:t>Hololens</w:t>
      </w:r>
      <w:proofErr w:type="spellEnd"/>
      <w:r w:rsidR="00631E96">
        <w:t xml:space="preserve"> pour permettre d’ajouter, d’éditer, de supprimer et de manipuler des post </w:t>
      </w:r>
      <w:proofErr w:type="spellStart"/>
      <w:r w:rsidR="00631E96">
        <w:t>it</w:t>
      </w:r>
      <w:proofErr w:type="spellEnd"/>
      <w:r w:rsidR="00631E96">
        <w:t xml:space="preserve">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w:t>
      </w:r>
      <w:r w:rsidR="004453CF">
        <w:lastRenderedPageBreak/>
        <w:t>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43" w:name="_Toc490858926"/>
      <w:r>
        <w:lastRenderedPageBreak/>
        <w:t>Dimensions développement durable et responsabilité sociale et sociétale</w:t>
      </w:r>
      <w:bookmarkEnd w:id="43"/>
    </w:p>
    <w:p w:rsidR="005C66CB" w:rsidRPr="002144D6" w:rsidRDefault="000C6893" w:rsidP="00E02D60">
      <w:pPr>
        <w:pStyle w:val="Titre2"/>
        <w:numPr>
          <w:ilvl w:val="0"/>
          <w:numId w:val="20"/>
        </w:numPr>
      </w:pPr>
      <w:bookmarkStart w:id="44" w:name="_Toc490858927"/>
      <w:r>
        <w:t>Environnement</w:t>
      </w:r>
      <w:bookmarkEnd w:id="44"/>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7"/>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 xml:space="preserve">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w:t>
      </w:r>
      <w:proofErr w:type="spellStart"/>
      <w:r>
        <w:t>Jitsi</w:t>
      </w:r>
      <w:proofErr w:type="spellEnd"/>
      <w:r>
        <w:t>)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45" w:name="_Toc490858928"/>
      <w:r>
        <w:t>S</w:t>
      </w:r>
      <w:r w:rsidR="008459E1">
        <w:t>ocial</w:t>
      </w:r>
      <w:bookmarkEnd w:id="45"/>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 xml:space="preserve">Elle cherche également à promouvoir l’égalité professionnelle entre les Femmes et les Hommes en aménageant des horaires pour la rentrée scolaire et elle noue un partenariat avec </w:t>
      </w:r>
      <w:proofErr w:type="spellStart"/>
      <w:r>
        <w:t>Babirelais</w:t>
      </w:r>
      <w:proofErr w:type="spellEnd"/>
      <w:r>
        <w:t xml:space="preserve">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5168"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4144"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52">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7216"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6192"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7456"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55">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9264"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60288"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8"/>
      </w:r>
      <w:r>
        <w:rPr>
          <w:noProof/>
        </w:rPr>
        <w:t>.</w:t>
      </w:r>
      <w:r w:rsidR="00614B8A">
        <w:br w:type="page"/>
      </w:r>
    </w:p>
    <w:p w:rsidR="00150CF8" w:rsidRDefault="00150CF8" w:rsidP="00E02D60">
      <w:pPr>
        <w:pStyle w:val="Titre1"/>
        <w:numPr>
          <w:ilvl w:val="0"/>
          <w:numId w:val="17"/>
        </w:numPr>
      </w:pPr>
      <w:bookmarkStart w:id="46" w:name="_Toc490858929"/>
      <w:r>
        <w:lastRenderedPageBreak/>
        <w:t>Bilan</w:t>
      </w:r>
      <w:bookmarkEnd w:id="46"/>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47" w:name="_Toc490858930"/>
      <w:r>
        <w:lastRenderedPageBreak/>
        <w:t>Bibliographie</w:t>
      </w:r>
      <w:bookmarkEnd w:id="47"/>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48" w:name="_Toc490858931"/>
      <w:r>
        <w:lastRenderedPageBreak/>
        <w:t>Annexes</w:t>
      </w:r>
      <w:bookmarkEnd w:id="48"/>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49" w:name="_Toc490858932"/>
      <w:r>
        <w:lastRenderedPageBreak/>
        <w:t>Glossaire</w:t>
      </w:r>
      <w:bookmarkEnd w:id="49"/>
    </w:p>
    <w:sectPr w:rsidR="0030730B" w:rsidSect="001E09FE">
      <w:footerReference w:type="default" r:id="rId58"/>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0ED4" w:rsidRDefault="00400ED4" w:rsidP="00C6554A">
      <w:pPr>
        <w:spacing w:before="0" w:after="0" w:line="240" w:lineRule="auto"/>
      </w:pPr>
      <w:r>
        <w:separator/>
      </w:r>
    </w:p>
  </w:endnote>
  <w:endnote w:type="continuationSeparator" w:id="0">
    <w:p w:rsidR="00400ED4" w:rsidRDefault="00400ED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B92FF9" w:rsidRDefault="00B92FF9">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92FF9" w:rsidRDefault="00B92FF9">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9A60A0" w:rsidRPr="009A60A0">
                                <w:rPr>
                                  <w:rFonts w:asciiTheme="majorHAnsi" w:eastAsiaTheme="majorEastAsia" w:hAnsiTheme="majorHAnsi" w:cstheme="majorBidi"/>
                                  <w:noProof/>
                                  <w:color w:val="FFFFFF" w:themeColor="background1"/>
                                  <w:sz w:val="72"/>
                                  <w:szCs w:val="72"/>
                                </w:rPr>
                                <w:t>7</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5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B92FF9" w:rsidRDefault="00B92FF9">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9A60A0" w:rsidRPr="009A60A0">
                          <w:rPr>
                            <w:rFonts w:asciiTheme="majorHAnsi" w:eastAsiaTheme="majorEastAsia" w:hAnsiTheme="majorHAnsi" w:cstheme="majorBidi"/>
                            <w:noProof/>
                            <w:color w:val="FFFFFF" w:themeColor="background1"/>
                            <w:sz w:val="72"/>
                            <w:szCs w:val="72"/>
                          </w:rPr>
                          <w:t>7</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0ED4" w:rsidRDefault="00400ED4" w:rsidP="00C6554A">
      <w:pPr>
        <w:spacing w:before="0" w:after="0" w:line="240" w:lineRule="auto"/>
      </w:pPr>
      <w:r>
        <w:separator/>
      </w:r>
    </w:p>
  </w:footnote>
  <w:footnote w:type="continuationSeparator" w:id="0">
    <w:p w:rsidR="00400ED4" w:rsidRDefault="00400ED4" w:rsidP="00C6554A">
      <w:pPr>
        <w:spacing w:before="0" w:after="0" w:line="240" w:lineRule="auto"/>
      </w:pPr>
      <w:r>
        <w:continuationSeparator/>
      </w:r>
    </w:p>
  </w:footnote>
  <w:footnote w:id="1">
    <w:p w:rsidR="00B92FF9" w:rsidRDefault="00B92FF9">
      <w:pPr>
        <w:pStyle w:val="Notedebasdepage"/>
      </w:pPr>
      <w:r>
        <w:rPr>
          <w:rStyle w:val="Appelnotedebasdep"/>
        </w:rPr>
        <w:footnoteRef/>
      </w:r>
      <w:r>
        <w:t xml:space="preserve"> </w:t>
      </w:r>
      <w:hyperlink r:id="rId1" w:history="1">
        <w:r w:rsidRPr="005760F7">
          <w:rPr>
            <w:rStyle w:val="Lienhypertexte"/>
          </w:rPr>
          <w:t>https://developer.mozilla.org/en-US/docs/Web/API/Document_Object_Model</w:t>
        </w:r>
      </w:hyperlink>
      <w:r>
        <w:t xml:space="preserve"> </w:t>
      </w:r>
    </w:p>
  </w:footnote>
  <w:footnote w:id="2">
    <w:p w:rsidR="00B92FF9" w:rsidRDefault="00B92FF9">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B92FF9" w:rsidRDefault="00B92FF9">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B92FF9" w:rsidRDefault="00B92FF9">
      <w:pPr>
        <w:pStyle w:val="Notedebasdepage"/>
      </w:pPr>
      <w:r>
        <w:rPr>
          <w:rStyle w:val="Appelnotedebasdep"/>
        </w:rPr>
        <w:footnoteRef/>
      </w:r>
      <w:r>
        <w:t xml:space="preserve"> </w:t>
      </w:r>
      <w:proofErr w:type="spellStart"/>
      <w:r>
        <w:rPr>
          <w:i/>
        </w:rPr>
        <w:t>Serious</w:t>
      </w:r>
      <w:proofErr w:type="spellEnd"/>
      <w:r>
        <w:rPr>
          <w:i/>
        </w:rPr>
        <w:t xml:space="preserve"> </w:t>
      </w:r>
      <w:proofErr w:type="spellStart"/>
      <w:r>
        <w:rPr>
          <w:i/>
        </w:rPr>
        <w:t>Factory</w:t>
      </w:r>
      <w:proofErr w:type="spellEnd"/>
      <w:r>
        <w:rPr>
          <w:i/>
        </w:rPr>
        <w:t xml:space="preserve">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B92FF9" w:rsidRPr="00400DBB" w:rsidRDefault="00B92FF9">
      <w:pPr>
        <w:pStyle w:val="Notedebasdepage"/>
        <w:rPr>
          <w:i/>
        </w:rPr>
      </w:pPr>
      <w:r>
        <w:rPr>
          <w:rStyle w:val="Appelnotedebasdep"/>
        </w:rPr>
        <w:footnoteRef/>
      </w:r>
      <w:r>
        <w:t xml:space="preserve"> Equipe </w:t>
      </w:r>
      <w:proofErr w:type="spellStart"/>
      <w:r>
        <w:t>Serious</w:t>
      </w:r>
      <w:proofErr w:type="spellEnd"/>
      <w:r>
        <w:t xml:space="preserve"> Game Blog, </w:t>
      </w:r>
      <w:r>
        <w:rPr>
          <w:i/>
        </w:rPr>
        <w:t xml:space="preserve">Deux études confirment la bonne santé du marché mondial du </w:t>
      </w:r>
      <w:proofErr w:type="spellStart"/>
      <w:r>
        <w:rPr>
          <w:i/>
        </w:rPr>
        <w:t>Serious</w:t>
      </w:r>
      <w:proofErr w:type="spellEnd"/>
      <w:r>
        <w:rPr>
          <w:i/>
        </w:rPr>
        <w:t xml:space="preserve">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B92FF9" w:rsidRDefault="00B92FF9">
      <w:pPr>
        <w:pStyle w:val="Notedebasdepage"/>
      </w:pPr>
      <w:r>
        <w:rPr>
          <w:rStyle w:val="Appelnotedebasdep"/>
        </w:rPr>
        <w:footnoteRef/>
      </w:r>
      <w:r>
        <w:t xml:space="preserve"> </w:t>
      </w:r>
      <w:hyperlink r:id="rId6" w:history="1">
        <w:r w:rsidRPr="00675AAC">
          <w:rPr>
            <w:rStyle w:val="Lienhypertexte"/>
          </w:rPr>
          <w:t>http://www.agiliste.fr/introduction-methodes-agiles/</w:t>
        </w:r>
      </w:hyperlink>
      <w:r>
        <w:t xml:space="preserve"> </w:t>
      </w:r>
    </w:p>
  </w:footnote>
  <w:footnote w:id="7">
    <w:p w:rsidR="00B92FF9" w:rsidRDefault="00B92FF9">
      <w:pPr>
        <w:pStyle w:val="Notedebasdepage"/>
      </w:pPr>
      <w:r>
        <w:rPr>
          <w:rStyle w:val="Appelnotedebasdep"/>
        </w:rPr>
        <w:footnoteRef/>
      </w:r>
      <w:r>
        <w:t xml:space="preserve"> </w:t>
      </w:r>
      <w:hyperlink r:id="rId7" w:history="1">
        <w:r w:rsidRPr="006C69EB">
          <w:rPr>
            <w:rStyle w:val="Lienhypertexte"/>
          </w:rPr>
          <w:t>http://www.certivea.fr/offres/certification-nf-hqe-batiments-tertiaires-neuf-ou-renovation</w:t>
        </w:r>
      </w:hyperlink>
    </w:p>
    <w:p w:rsidR="00B92FF9" w:rsidRPr="00A55CB0" w:rsidRDefault="00B92FF9">
      <w:pPr>
        <w:pStyle w:val="Notedebasdepage"/>
      </w:pPr>
    </w:p>
  </w:footnote>
  <w:footnote w:id="8">
    <w:p w:rsidR="00B92FF9" w:rsidRDefault="00B92FF9">
      <w:pPr>
        <w:pStyle w:val="Notedebasdepage"/>
      </w:pPr>
      <w:r>
        <w:rPr>
          <w:rStyle w:val="Appelnotedebasdep"/>
        </w:rPr>
        <w:footnoteRef/>
      </w:r>
      <w:r>
        <w:t xml:space="preserve"> </w:t>
      </w:r>
      <w:r w:rsidRPr="00C75964">
        <w:rPr>
          <w:i/>
        </w:rPr>
        <w:t>Etablissement et service d’aide par le travail (ESAT)</w:t>
      </w:r>
      <w:r>
        <w:t xml:space="preserve">, </w:t>
      </w:r>
      <w:hyperlink r:id="rId8"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C8641D6"/>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4A82"/>
    <w:rsid w:val="00005239"/>
    <w:rsid w:val="00006B55"/>
    <w:rsid w:val="000077F4"/>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BA4"/>
    <w:rsid w:val="00077C36"/>
    <w:rsid w:val="0008276D"/>
    <w:rsid w:val="00082E38"/>
    <w:rsid w:val="00083CB7"/>
    <w:rsid w:val="0008629E"/>
    <w:rsid w:val="00086E43"/>
    <w:rsid w:val="0008782E"/>
    <w:rsid w:val="00092BCB"/>
    <w:rsid w:val="0009555D"/>
    <w:rsid w:val="000956E4"/>
    <w:rsid w:val="00095BC9"/>
    <w:rsid w:val="00095C78"/>
    <w:rsid w:val="000A2CE8"/>
    <w:rsid w:val="000A41D9"/>
    <w:rsid w:val="000A502A"/>
    <w:rsid w:val="000B6BBC"/>
    <w:rsid w:val="000C1D83"/>
    <w:rsid w:val="000C279E"/>
    <w:rsid w:val="000C4995"/>
    <w:rsid w:val="000C6376"/>
    <w:rsid w:val="000C6893"/>
    <w:rsid w:val="000C7C97"/>
    <w:rsid w:val="000D343B"/>
    <w:rsid w:val="000D4A0C"/>
    <w:rsid w:val="000D7009"/>
    <w:rsid w:val="000E246A"/>
    <w:rsid w:val="000E79F2"/>
    <w:rsid w:val="00103932"/>
    <w:rsid w:val="001042FA"/>
    <w:rsid w:val="0010576A"/>
    <w:rsid w:val="001165ED"/>
    <w:rsid w:val="00122E34"/>
    <w:rsid w:val="00122F19"/>
    <w:rsid w:val="001232EC"/>
    <w:rsid w:val="00130FC6"/>
    <w:rsid w:val="00141AD6"/>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90A59"/>
    <w:rsid w:val="00191751"/>
    <w:rsid w:val="00191A47"/>
    <w:rsid w:val="0019286D"/>
    <w:rsid w:val="00194451"/>
    <w:rsid w:val="001946C0"/>
    <w:rsid w:val="001957AE"/>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4484"/>
    <w:rsid w:val="001F6ECB"/>
    <w:rsid w:val="00200A24"/>
    <w:rsid w:val="00200AFD"/>
    <w:rsid w:val="00200FDC"/>
    <w:rsid w:val="00201782"/>
    <w:rsid w:val="00206F4B"/>
    <w:rsid w:val="00212470"/>
    <w:rsid w:val="00213C89"/>
    <w:rsid w:val="002144D6"/>
    <w:rsid w:val="00220162"/>
    <w:rsid w:val="002236E4"/>
    <w:rsid w:val="00230866"/>
    <w:rsid w:val="002331DE"/>
    <w:rsid w:val="00236060"/>
    <w:rsid w:val="00236A1C"/>
    <w:rsid w:val="002376BA"/>
    <w:rsid w:val="00242780"/>
    <w:rsid w:val="00244CFA"/>
    <w:rsid w:val="002466DD"/>
    <w:rsid w:val="002467E5"/>
    <w:rsid w:val="00253766"/>
    <w:rsid w:val="002554CD"/>
    <w:rsid w:val="002633BD"/>
    <w:rsid w:val="0026429C"/>
    <w:rsid w:val="002661B4"/>
    <w:rsid w:val="0026722D"/>
    <w:rsid w:val="00276B99"/>
    <w:rsid w:val="00281143"/>
    <w:rsid w:val="00293B83"/>
    <w:rsid w:val="00295C71"/>
    <w:rsid w:val="002A0A4B"/>
    <w:rsid w:val="002A0B1A"/>
    <w:rsid w:val="002A5FFA"/>
    <w:rsid w:val="002A7AA8"/>
    <w:rsid w:val="002B2F29"/>
    <w:rsid w:val="002B30A5"/>
    <w:rsid w:val="002B31C7"/>
    <w:rsid w:val="002B4294"/>
    <w:rsid w:val="002D0E13"/>
    <w:rsid w:val="002D2216"/>
    <w:rsid w:val="002D2474"/>
    <w:rsid w:val="002D4598"/>
    <w:rsid w:val="002D5E6A"/>
    <w:rsid w:val="002D74ED"/>
    <w:rsid w:val="002D7EE9"/>
    <w:rsid w:val="002E4DE8"/>
    <w:rsid w:val="002E7516"/>
    <w:rsid w:val="002F374C"/>
    <w:rsid w:val="002F3ABD"/>
    <w:rsid w:val="002F4334"/>
    <w:rsid w:val="003015C5"/>
    <w:rsid w:val="00302101"/>
    <w:rsid w:val="003048AD"/>
    <w:rsid w:val="00305BAE"/>
    <w:rsid w:val="00306636"/>
    <w:rsid w:val="0030730B"/>
    <w:rsid w:val="00316C24"/>
    <w:rsid w:val="00316D4F"/>
    <w:rsid w:val="00321F41"/>
    <w:rsid w:val="003220A3"/>
    <w:rsid w:val="003235CA"/>
    <w:rsid w:val="00333A9C"/>
    <w:rsid w:val="00333D0D"/>
    <w:rsid w:val="003349AF"/>
    <w:rsid w:val="00334ED2"/>
    <w:rsid w:val="00335062"/>
    <w:rsid w:val="00351C9C"/>
    <w:rsid w:val="00352FE8"/>
    <w:rsid w:val="0035649E"/>
    <w:rsid w:val="00361CA1"/>
    <w:rsid w:val="00365427"/>
    <w:rsid w:val="00374079"/>
    <w:rsid w:val="003746C7"/>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1DAF"/>
    <w:rsid w:val="003E4CD7"/>
    <w:rsid w:val="003F17B5"/>
    <w:rsid w:val="003F2925"/>
    <w:rsid w:val="00400012"/>
    <w:rsid w:val="00400DBB"/>
    <w:rsid w:val="00400ED4"/>
    <w:rsid w:val="00404E3A"/>
    <w:rsid w:val="00405309"/>
    <w:rsid w:val="00405F91"/>
    <w:rsid w:val="004064F7"/>
    <w:rsid w:val="00410978"/>
    <w:rsid w:val="00414F8C"/>
    <w:rsid w:val="004204F7"/>
    <w:rsid w:val="00422456"/>
    <w:rsid w:val="004261E8"/>
    <w:rsid w:val="004274E4"/>
    <w:rsid w:val="004306F5"/>
    <w:rsid w:val="00430CFD"/>
    <w:rsid w:val="004317BF"/>
    <w:rsid w:val="0043396B"/>
    <w:rsid w:val="0044124F"/>
    <w:rsid w:val="004420AF"/>
    <w:rsid w:val="004453CF"/>
    <w:rsid w:val="00453AD8"/>
    <w:rsid w:val="00455412"/>
    <w:rsid w:val="00455F00"/>
    <w:rsid w:val="0046478C"/>
    <w:rsid w:val="004678D0"/>
    <w:rsid w:val="00484767"/>
    <w:rsid w:val="004947E9"/>
    <w:rsid w:val="00497619"/>
    <w:rsid w:val="00497AF9"/>
    <w:rsid w:val="004A3F8F"/>
    <w:rsid w:val="004A6C6A"/>
    <w:rsid w:val="004B0069"/>
    <w:rsid w:val="004B1580"/>
    <w:rsid w:val="004B47D1"/>
    <w:rsid w:val="004B602B"/>
    <w:rsid w:val="004C049F"/>
    <w:rsid w:val="004C340E"/>
    <w:rsid w:val="004D01E5"/>
    <w:rsid w:val="004D4835"/>
    <w:rsid w:val="004D6495"/>
    <w:rsid w:val="004E07A1"/>
    <w:rsid w:val="004E2C6A"/>
    <w:rsid w:val="004F053F"/>
    <w:rsid w:val="004F30ED"/>
    <w:rsid w:val="005000E2"/>
    <w:rsid w:val="00501A26"/>
    <w:rsid w:val="00502B40"/>
    <w:rsid w:val="00511821"/>
    <w:rsid w:val="00513235"/>
    <w:rsid w:val="00515973"/>
    <w:rsid w:val="00517F0E"/>
    <w:rsid w:val="00521D6B"/>
    <w:rsid w:val="00524CD3"/>
    <w:rsid w:val="005250B5"/>
    <w:rsid w:val="00530A97"/>
    <w:rsid w:val="00532615"/>
    <w:rsid w:val="00534092"/>
    <w:rsid w:val="00543B46"/>
    <w:rsid w:val="00544348"/>
    <w:rsid w:val="00547039"/>
    <w:rsid w:val="00547E9A"/>
    <w:rsid w:val="005536B9"/>
    <w:rsid w:val="005610C9"/>
    <w:rsid w:val="00562EF1"/>
    <w:rsid w:val="00564F6B"/>
    <w:rsid w:val="005657E3"/>
    <w:rsid w:val="00570292"/>
    <w:rsid w:val="005734DC"/>
    <w:rsid w:val="00577111"/>
    <w:rsid w:val="00582367"/>
    <w:rsid w:val="00584FFC"/>
    <w:rsid w:val="00586D15"/>
    <w:rsid w:val="005930AA"/>
    <w:rsid w:val="00593904"/>
    <w:rsid w:val="0059537B"/>
    <w:rsid w:val="005979AE"/>
    <w:rsid w:val="005A1E87"/>
    <w:rsid w:val="005A3832"/>
    <w:rsid w:val="005A4963"/>
    <w:rsid w:val="005B00C2"/>
    <w:rsid w:val="005B0F93"/>
    <w:rsid w:val="005B1362"/>
    <w:rsid w:val="005B69D3"/>
    <w:rsid w:val="005C52B0"/>
    <w:rsid w:val="005C5BAB"/>
    <w:rsid w:val="005C66CB"/>
    <w:rsid w:val="005C772E"/>
    <w:rsid w:val="005C7F50"/>
    <w:rsid w:val="005D19AC"/>
    <w:rsid w:val="005D1B05"/>
    <w:rsid w:val="005D2FD3"/>
    <w:rsid w:val="005D7751"/>
    <w:rsid w:val="005E4CCE"/>
    <w:rsid w:val="005E5779"/>
    <w:rsid w:val="005E7E23"/>
    <w:rsid w:val="005F10DB"/>
    <w:rsid w:val="005F262F"/>
    <w:rsid w:val="006010B3"/>
    <w:rsid w:val="00602250"/>
    <w:rsid w:val="00604723"/>
    <w:rsid w:val="00606B15"/>
    <w:rsid w:val="00607E57"/>
    <w:rsid w:val="006125B0"/>
    <w:rsid w:val="00614B8A"/>
    <w:rsid w:val="00617651"/>
    <w:rsid w:val="006205FF"/>
    <w:rsid w:val="00620D0E"/>
    <w:rsid w:val="00624D3C"/>
    <w:rsid w:val="00631E96"/>
    <w:rsid w:val="00637469"/>
    <w:rsid w:val="006411C9"/>
    <w:rsid w:val="00654797"/>
    <w:rsid w:val="00655C97"/>
    <w:rsid w:val="00657937"/>
    <w:rsid w:val="00657EE8"/>
    <w:rsid w:val="00660408"/>
    <w:rsid w:val="00662441"/>
    <w:rsid w:val="00664B5F"/>
    <w:rsid w:val="00670A96"/>
    <w:rsid w:val="00672970"/>
    <w:rsid w:val="0067569F"/>
    <w:rsid w:val="00683662"/>
    <w:rsid w:val="00692D84"/>
    <w:rsid w:val="006A0A22"/>
    <w:rsid w:val="006A218B"/>
    <w:rsid w:val="006A2500"/>
    <w:rsid w:val="006A293E"/>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E7B63"/>
    <w:rsid w:val="006F064E"/>
    <w:rsid w:val="006F0C67"/>
    <w:rsid w:val="007009D2"/>
    <w:rsid w:val="00702D6D"/>
    <w:rsid w:val="00714BB6"/>
    <w:rsid w:val="00716128"/>
    <w:rsid w:val="007167E5"/>
    <w:rsid w:val="00717000"/>
    <w:rsid w:val="00723D4E"/>
    <w:rsid w:val="00723F3E"/>
    <w:rsid w:val="00725B60"/>
    <w:rsid w:val="00726ECF"/>
    <w:rsid w:val="00732B29"/>
    <w:rsid w:val="00732CB9"/>
    <w:rsid w:val="00734049"/>
    <w:rsid w:val="0075149E"/>
    <w:rsid w:val="00752525"/>
    <w:rsid w:val="00752689"/>
    <w:rsid w:val="0075464D"/>
    <w:rsid w:val="00755925"/>
    <w:rsid w:val="0075614A"/>
    <w:rsid w:val="007572E5"/>
    <w:rsid w:val="00757AE8"/>
    <w:rsid w:val="00757E18"/>
    <w:rsid w:val="00760753"/>
    <w:rsid w:val="007618CF"/>
    <w:rsid w:val="007622FF"/>
    <w:rsid w:val="0077070B"/>
    <w:rsid w:val="00771909"/>
    <w:rsid w:val="007804F1"/>
    <w:rsid w:val="00786BE1"/>
    <w:rsid w:val="00793012"/>
    <w:rsid w:val="00793F16"/>
    <w:rsid w:val="00794AE5"/>
    <w:rsid w:val="00794DF4"/>
    <w:rsid w:val="0079670E"/>
    <w:rsid w:val="00796E4A"/>
    <w:rsid w:val="007A2013"/>
    <w:rsid w:val="007A31E4"/>
    <w:rsid w:val="007A4B16"/>
    <w:rsid w:val="007B7496"/>
    <w:rsid w:val="007C0762"/>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45416"/>
    <w:rsid w:val="008459E1"/>
    <w:rsid w:val="00851315"/>
    <w:rsid w:val="00860A5D"/>
    <w:rsid w:val="0086166D"/>
    <w:rsid w:val="00861A03"/>
    <w:rsid w:val="00861D45"/>
    <w:rsid w:val="00870918"/>
    <w:rsid w:val="00873369"/>
    <w:rsid w:val="008750B3"/>
    <w:rsid w:val="00877C00"/>
    <w:rsid w:val="0088584C"/>
    <w:rsid w:val="00887590"/>
    <w:rsid w:val="00890626"/>
    <w:rsid w:val="008920A2"/>
    <w:rsid w:val="00895A04"/>
    <w:rsid w:val="008A05B7"/>
    <w:rsid w:val="008A5E32"/>
    <w:rsid w:val="008B44C8"/>
    <w:rsid w:val="008B6A3A"/>
    <w:rsid w:val="008C05E8"/>
    <w:rsid w:val="008C15D4"/>
    <w:rsid w:val="008C33CA"/>
    <w:rsid w:val="008C6199"/>
    <w:rsid w:val="008C6CBB"/>
    <w:rsid w:val="008D0BF1"/>
    <w:rsid w:val="008D2939"/>
    <w:rsid w:val="008E3789"/>
    <w:rsid w:val="008E4BDE"/>
    <w:rsid w:val="008E5533"/>
    <w:rsid w:val="008E5AD0"/>
    <w:rsid w:val="008F1310"/>
    <w:rsid w:val="008F3E66"/>
    <w:rsid w:val="008F517A"/>
    <w:rsid w:val="008F53C9"/>
    <w:rsid w:val="008F5520"/>
    <w:rsid w:val="008F7339"/>
    <w:rsid w:val="00900432"/>
    <w:rsid w:val="00901F79"/>
    <w:rsid w:val="00912BA2"/>
    <w:rsid w:val="00921E4C"/>
    <w:rsid w:val="009240F9"/>
    <w:rsid w:val="00927CD9"/>
    <w:rsid w:val="00927D18"/>
    <w:rsid w:val="00930A7F"/>
    <w:rsid w:val="00936F2F"/>
    <w:rsid w:val="009429AC"/>
    <w:rsid w:val="00953502"/>
    <w:rsid w:val="0095427E"/>
    <w:rsid w:val="00957A15"/>
    <w:rsid w:val="00963497"/>
    <w:rsid w:val="00967D5E"/>
    <w:rsid w:val="00970107"/>
    <w:rsid w:val="00971B7D"/>
    <w:rsid w:val="00974B66"/>
    <w:rsid w:val="00975787"/>
    <w:rsid w:val="0098694F"/>
    <w:rsid w:val="009A0445"/>
    <w:rsid w:val="009A0B17"/>
    <w:rsid w:val="009A44C1"/>
    <w:rsid w:val="009A60A0"/>
    <w:rsid w:val="009B23BB"/>
    <w:rsid w:val="009B5BE0"/>
    <w:rsid w:val="009B7A05"/>
    <w:rsid w:val="009C57D0"/>
    <w:rsid w:val="009C68F2"/>
    <w:rsid w:val="009C76B6"/>
    <w:rsid w:val="009C7997"/>
    <w:rsid w:val="009D0248"/>
    <w:rsid w:val="009D433D"/>
    <w:rsid w:val="009D60D5"/>
    <w:rsid w:val="009D769D"/>
    <w:rsid w:val="009E0053"/>
    <w:rsid w:val="009E076D"/>
    <w:rsid w:val="009E2846"/>
    <w:rsid w:val="009E3BE0"/>
    <w:rsid w:val="009F2825"/>
    <w:rsid w:val="009F54CB"/>
    <w:rsid w:val="00A01396"/>
    <w:rsid w:val="00A02992"/>
    <w:rsid w:val="00A0760A"/>
    <w:rsid w:val="00A17DE4"/>
    <w:rsid w:val="00A211B2"/>
    <w:rsid w:val="00A21E2E"/>
    <w:rsid w:val="00A227B0"/>
    <w:rsid w:val="00A248D0"/>
    <w:rsid w:val="00A33864"/>
    <w:rsid w:val="00A37602"/>
    <w:rsid w:val="00A4098C"/>
    <w:rsid w:val="00A4474C"/>
    <w:rsid w:val="00A47437"/>
    <w:rsid w:val="00A52D0B"/>
    <w:rsid w:val="00A55CB0"/>
    <w:rsid w:val="00A55DC3"/>
    <w:rsid w:val="00A617C9"/>
    <w:rsid w:val="00A70ACF"/>
    <w:rsid w:val="00A730AF"/>
    <w:rsid w:val="00A7423B"/>
    <w:rsid w:val="00A75EDF"/>
    <w:rsid w:val="00A77121"/>
    <w:rsid w:val="00A813DE"/>
    <w:rsid w:val="00A91B19"/>
    <w:rsid w:val="00A93B6F"/>
    <w:rsid w:val="00A9430D"/>
    <w:rsid w:val="00A94491"/>
    <w:rsid w:val="00A94D51"/>
    <w:rsid w:val="00AA105A"/>
    <w:rsid w:val="00AA1A7E"/>
    <w:rsid w:val="00AA240A"/>
    <w:rsid w:val="00AA34F0"/>
    <w:rsid w:val="00AA4083"/>
    <w:rsid w:val="00AA4BE1"/>
    <w:rsid w:val="00AA55DD"/>
    <w:rsid w:val="00AB1C80"/>
    <w:rsid w:val="00AB2943"/>
    <w:rsid w:val="00AB3889"/>
    <w:rsid w:val="00AB6721"/>
    <w:rsid w:val="00AB7899"/>
    <w:rsid w:val="00AC3C71"/>
    <w:rsid w:val="00AC5294"/>
    <w:rsid w:val="00AC6321"/>
    <w:rsid w:val="00AC7D85"/>
    <w:rsid w:val="00AD1F84"/>
    <w:rsid w:val="00AD38F7"/>
    <w:rsid w:val="00AD7498"/>
    <w:rsid w:val="00AE0F9D"/>
    <w:rsid w:val="00AE1DBF"/>
    <w:rsid w:val="00AE2388"/>
    <w:rsid w:val="00AE31EF"/>
    <w:rsid w:val="00AF21B7"/>
    <w:rsid w:val="00B00573"/>
    <w:rsid w:val="00B02444"/>
    <w:rsid w:val="00B05E0D"/>
    <w:rsid w:val="00B15DE7"/>
    <w:rsid w:val="00B17E07"/>
    <w:rsid w:val="00B21342"/>
    <w:rsid w:val="00B2775A"/>
    <w:rsid w:val="00B420DF"/>
    <w:rsid w:val="00B51C49"/>
    <w:rsid w:val="00B5543D"/>
    <w:rsid w:val="00B56DD1"/>
    <w:rsid w:val="00B66465"/>
    <w:rsid w:val="00B7150C"/>
    <w:rsid w:val="00B73383"/>
    <w:rsid w:val="00B74741"/>
    <w:rsid w:val="00B80125"/>
    <w:rsid w:val="00B821DE"/>
    <w:rsid w:val="00B845FA"/>
    <w:rsid w:val="00B92FF9"/>
    <w:rsid w:val="00B93B72"/>
    <w:rsid w:val="00BA1C23"/>
    <w:rsid w:val="00BA677C"/>
    <w:rsid w:val="00BA7120"/>
    <w:rsid w:val="00BB04DB"/>
    <w:rsid w:val="00BB320C"/>
    <w:rsid w:val="00BB3E70"/>
    <w:rsid w:val="00BB608B"/>
    <w:rsid w:val="00BB79BA"/>
    <w:rsid w:val="00BC06F5"/>
    <w:rsid w:val="00BC1753"/>
    <w:rsid w:val="00BC2755"/>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4480"/>
    <w:rsid w:val="00C45A24"/>
    <w:rsid w:val="00C50818"/>
    <w:rsid w:val="00C50900"/>
    <w:rsid w:val="00C52234"/>
    <w:rsid w:val="00C627D4"/>
    <w:rsid w:val="00C6296E"/>
    <w:rsid w:val="00C6381F"/>
    <w:rsid w:val="00C6554A"/>
    <w:rsid w:val="00C745F5"/>
    <w:rsid w:val="00C75964"/>
    <w:rsid w:val="00C75F32"/>
    <w:rsid w:val="00C82BC6"/>
    <w:rsid w:val="00C83286"/>
    <w:rsid w:val="00C84009"/>
    <w:rsid w:val="00C90D2D"/>
    <w:rsid w:val="00C92CFE"/>
    <w:rsid w:val="00C92EE3"/>
    <w:rsid w:val="00C97C8F"/>
    <w:rsid w:val="00CA3ACC"/>
    <w:rsid w:val="00CA567E"/>
    <w:rsid w:val="00CB4573"/>
    <w:rsid w:val="00CC7D44"/>
    <w:rsid w:val="00CD1DAA"/>
    <w:rsid w:val="00CD32E3"/>
    <w:rsid w:val="00CD33C1"/>
    <w:rsid w:val="00CD4FAF"/>
    <w:rsid w:val="00CD5C81"/>
    <w:rsid w:val="00CE074D"/>
    <w:rsid w:val="00CE101B"/>
    <w:rsid w:val="00CE57A9"/>
    <w:rsid w:val="00CF07C6"/>
    <w:rsid w:val="00CF16DE"/>
    <w:rsid w:val="00CF67AE"/>
    <w:rsid w:val="00D01EDF"/>
    <w:rsid w:val="00D03080"/>
    <w:rsid w:val="00D03A9D"/>
    <w:rsid w:val="00D06F12"/>
    <w:rsid w:val="00D07054"/>
    <w:rsid w:val="00D111F4"/>
    <w:rsid w:val="00D162D0"/>
    <w:rsid w:val="00D1639A"/>
    <w:rsid w:val="00D26416"/>
    <w:rsid w:val="00D30B5F"/>
    <w:rsid w:val="00D30DB0"/>
    <w:rsid w:val="00D32469"/>
    <w:rsid w:val="00D463F8"/>
    <w:rsid w:val="00D4681A"/>
    <w:rsid w:val="00D46C21"/>
    <w:rsid w:val="00D50E39"/>
    <w:rsid w:val="00D56E48"/>
    <w:rsid w:val="00D6292D"/>
    <w:rsid w:val="00D63076"/>
    <w:rsid w:val="00D73937"/>
    <w:rsid w:val="00D73BD2"/>
    <w:rsid w:val="00D7432B"/>
    <w:rsid w:val="00D767B2"/>
    <w:rsid w:val="00D767E6"/>
    <w:rsid w:val="00D80C9D"/>
    <w:rsid w:val="00D8106B"/>
    <w:rsid w:val="00D81183"/>
    <w:rsid w:val="00D84307"/>
    <w:rsid w:val="00D84426"/>
    <w:rsid w:val="00D85C4F"/>
    <w:rsid w:val="00D91B88"/>
    <w:rsid w:val="00D928FF"/>
    <w:rsid w:val="00D95B9E"/>
    <w:rsid w:val="00DA486D"/>
    <w:rsid w:val="00DB057C"/>
    <w:rsid w:val="00DB2C54"/>
    <w:rsid w:val="00DB6C2D"/>
    <w:rsid w:val="00DC0CDB"/>
    <w:rsid w:val="00DC1387"/>
    <w:rsid w:val="00DC55A3"/>
    <w:rsid w:val="00DD3058"/>
    <w:rsid w:val="00E00989"/>
    <w:rsid w:val="00E011E6"/>
    <w:rsid w:val="00E02D60"/>
    <w:rsid w:val="00E07BCF"/>
    <w:rsid w:val="00E1267E"/>
    <w:rsid w:val="00E130C7"/>
    <w:rsid w:val="00E14716"/>
    <w:rsid w:val="00E26228"/>
    <w:rsid w:val="00E31F01"/>
    <w:rsid w:val="00E47164"/>
    <w:rsid w:val="00E536E3"/>
    <w:rsid w:val="00E5407C"/>
    <w:rsid w:val="00E54215"/>
    <w:rsid w:val="00E54282"/>
    <w:rsid w:val="00E57983"/>
    <w:rsid w:val="00E60EC3"/>
    <w:rsid w:val="00E62345"/>
    <w:rsid w:val="00E6333B"/>
    <w:rsid w:val="00E64990"/>
    <w:rsid w:val="00E665F6"/>
    <w:rsid w:val="00E90189"/>
    <w:rsid w:val="00E9055F"/>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71FD"/>
    <w:rsid w:val="00EF0EFA"/>
    <w:rsid w:val="00EF4878"/>
    <w:rsid w:val="00EF545D"/>
    <w:rsid w:val="00EF6379"/>
    <w:rsid w:val="00EF7FEE"/>
    <w:rsid w:val="00F008FE"/>
    <w:rsid w:val="00F02F55"/>
    <w:rsid w:val="00F044AA"/>
    <w:rsid w:val="00F0612A"/>
    <w:rsid w:val="00F13D63"/>
    <w:rsid w:val="00F15233"/>
    <w:rsid w:val="00F15ACF"/>
    <w:rsid w:val="00F2245F"/>
    <w:rsid w:val="00F22C2D"/>
    <w:rsid w:val="00F27271"/>
    <w:rsid w:val="00F27418"/>
    <w:rsid w:val="00F3501E"/>
    <w:rsid w:val="00F37E8E"/>
    <w:rsid w:val="00F429F5"/>
    <w:rsid w:val="00F447B9"/>
    <w:rsid w:val="00F46186"/>
    <w:rsid w:val="00F47A3C"/>
    <w:rsid w:val="00F51D05"/>
    <w:rsid w:val="00F53AB9"/>
    <w:rsid w:val="00F542E5"/>
    <w:rsid w:val="00F65FC0"/>
    <w:rsid w:val="00F7166A"/>
    <w:rsid w:val="00F71CFA"/>
    <w:rsid w:val="00F74A9F"/>
    <w:rsid w:val="00F74BDC"/>
    <w:rsid w:val="00F825CF"/>
    <w:rsid w:val="00F90EBD"/>
    <w:rsid w:val="00F91290"/>
    <w:rsid w:val="00F9494F"/>
    <w:rsid w:val="00F95D28"/>
    <w:rsid w:val="00F96CE1"/>
    <w:rsid w:val="00FA0D52"/>
    <w:rsid w:val="00FA3B77"/>
    <w:rsid w:val="00FA54E7"/>
    <w:rsid w:val="00FA5928"/>
    <w:rsid w:val="00FA7573"/>
    <w:rsid w:val="00FB5859"/>
    <w:rsid w:val="00FB5AB7"/>
    <w:rsid w:val="00FB5BD3"/>
    <w:rsid w:val="00FB6F86"/>
    <w:rsid w:val="00FC08B9"/>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590D5"/>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jpg"/><Relationship Id="rId7" Type="http://schemas.openxmlformats.org/officeDocument/2006/relationships/endnotes" Target="endnot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annuaire.action-sociale.org/etablissements/adultes-handicapes/etablissement-et-service-d-aide-par-le-travail--e-s-a-t---246.html" TargetMode="External"/><Relationship Id="rId3" Type="http://schemas.openxmlformats.org/officeDocument/2006/relationships/hyperlink" Target="https://www.gymglish.com/fr/" TargetMode="External"/><Relationship Id="rId7" Type="http://schemas.openxmlformats.org/officeDocument/2006/relationships/hyperlink" Target="http://www.certivea.fr/offres/certification-nf-hqe-batiments-tertiaires-neuf-ou-renovation" TargetMode="External"/><Relationship Id="rId2" Type="http://schemas.openxmlformats.org/officeDocument/2006/relationships/hyperlink" Target="http://www.surgeonsim.com/surgeon-simulator-er/"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www.agiliste.fr/introduction-methodes-agiles/" TargetMode="External"/><Relationship Id="rId5" Type="http://schemas.openxmlformats.org/officeDocument/2006/relationships/hyperlink" Target="http://www.serious-game.fr/marche-serious-games-continue-bonne-croissance-2017/" TargetMode="External"/><Relationship Id="rId4" Type="http://schemas.openxmlformats.org/officeDocument/2006/relationships/hyperlink" Target="https://www.seriousfactory.com/blog/seriousfactory-participe-atelier-gamification-tourisme-31-janvi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0A069BE0-C32F-4C2E-B3CC-59D7B46A7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21298</TotalTime>
  <Pages>53</Pages>
  <Words>10628</Words>
  <Characters>58460</Characters>
  <Application>Microsoft Office Word</Application>
  <DocSecurity>0</DocSecurity>
  <Lines>487</Lines>
  <Paragraphs>137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236</cp:revision>
  <cp:lastPrinted>2017-08-17T18:51:00Z</cp:lastPrinted>
  <dcterms:created xsi:type="dcterms:W3CDTF">2017-06-20T12:34:00Z</dcterms:created>
  <dcterms:modified xsi:type="dcterms:W3CDTF">2017-08-18T21:04:00Z</dcterms:modified>
</cp:coreProperties>
</file>